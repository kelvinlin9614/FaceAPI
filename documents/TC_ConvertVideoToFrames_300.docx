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459A" w14:textId="77777777" w:rsidR="00490271" w:rsidRDefault="004902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501C4C" w14:paraId="2CF524EF" w14:textId="77777777">
        <w:tc>
          <w:tcPr>
            <w:tcW w:w="9513" w:type="dxa"/>
            <w:shd w:val="clear" w:color="auto" w:fill="5C83A4"/>
          </w:tcPr>
          <w:p w14:paraId="6A49D173" w14:textId="77777777" w:rsidR="00501C4C" w:rsidRPr="00490271" w:rsidRDefault="00501C4C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501C4C" w14:paraId="58FDB2DA" w14:textId="77777777">
        <w:tc>
          <w:tcPr>
            <w:tcW w:w="9513" w:type="dxa"/>
          </w:tcPr>
          <w:p w14:paraId="5396BDD7" w14:textId="79AC7F1B" w:rsidR="00501C4C" w:rsidRPr="00501C4C" w:rsidRDefault="009D68F3" w:rsidP="00C80F19">
            <w:pPr>
              <w:rPr>
                <w:rFonts w:ascii="Verdana" w:hAnsi="Verdana"/>
                <w:sz w:val="24"/>
              </w:rPr>
            </w:pPr>
            <w:r w:rsidRPr="00511B1E">
              <w:rPr>
                <w:rFonts w:ascii="Verdana" w:hAnsi="Verdana"/>
                <w:szCs w:val="20"/>
              </w:rPr>
              <w:t>RecognizeFacialExp_TC-</w:t>
            </w:r>
            <w:r w:rsidR="00903A81">
              <w:rPr>
                <w:rFonts w:ascii="Verdana" w:hAnsi="Verdana"/>
                <w:szCs w:val="20"/>
              </w:rPr>
              <w:t>Convert</w:t>
            </w:r>
            <w:r>
              <w:rPr>
                <w:rFonts w:ascii="Verdana" w:hAnsi="Verdana"/>
                <w:szCs w:val="20"/>
              </w:rPr>
              <w:t xml:space="preserve">VideoToFrames_Valid </w:t>
            </w:r>
            <w:r w:rsidRPr="00511B1E">
              <w:rPr>
                <w:rFonts w:ascii="Verdana" w:hAnsi="Verdana"/>
                <w:szCs w:val="20"/>
              </w:rPr>
              <w:t xml:space="preserve"> </w:t>
            </w:r>
          </w:p>
        </w:tc>
      </w:tr>
    </w:tbl>
    <w:p w14:paraId="17C3358E" w14:textId="77777777" w:rsidR="00501C4C" w:rsidRDefault="00501C4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8"/>
        <w:gridCol w:w="3552"/>
        <w:gridCol w:w="1909"/>
        <w:gridCol w:w="2118"/>
      </w:tblGrid>
      <w:tr w:rsidR="004F2A5B" w14:paraId="0F77D933" w14:textId="77777777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14:paraId="36EA52B1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</w:tcBorders>
          </w:tcPr>
          <w:p w14:paraId="56731C6D" w14:textId="7BF09F93" w:rsidR="004F2A5B" w:rsidRDefault="009D68F3" w:rsidP="004F2A5B">
            <w:pPr>
              <w:jc w:val="both"/>
            </w:pPr>
            <w:r w:rsidRPr="00511B1E">
              <w:rPr>
                <w:rFonts w:ascii="Verdana" w:hAnsi="Verdana"/>
                <w:szCs w:val="20"/>
              </w:rPr>
              <w:t>TC-</w:t>
            </w:r>
            <w:r w:rsidR="00903A81">
              <w:rPr>
                <w:rFonts w:ascii="Verdana" w:hAnsi="Verdana"/>
                <w:szCs w:val="20"/>
              </w:rPr>
              <w:t>Convert</w:t>
            </w:r>
            <w:r>
              <w:rPr>
                <w:rFonts w:ascii="Verdana" w:hAnsi="Verdana"/>
                <w:szCs w:val="20"/>
              </w:rPr>
              <w:t>VideoToFrames_300</w:t>
            </w:r>
          </w:p>
        </w:tc>
        <w:tc>
          <w:tcPr>
            <w:tcW w:w="1980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14:paraId="1916706B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</w:tcPr>
          <w:p w14:paraId="0CE38527" w14:textId="77777777" w:rsidR="004F2A5B" w:rsidRDefault="00181FD6" w:rsidP="00D2325B"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separate"/>
            </w:r>
            <w:r w:rsidR="009D68F3">
              <w:t>Microsoft Office User</w:t>
            </w:r>
            <w:r>
              <w:fldChar w:fldCharType="end"/>
            </w:r>
          </w:p>
        </w:tc>
      </w:tr>
      <w:tr w:rsidR="00501C4C" w14:paraId="10226E74" w14:textId="77777777"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C83A4"/>
          </w:tcPr>
          <w:p w14:paraId="03D43D91" w14:textId="77777777" w:rsidR="00501C4C" w:rsidRPr="00490271" w:rsidRDefault="00501C4C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Component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A9475" w14:textId="77777777" w:rsidR="00501C4C" w:rsidRPr="00501C4C" w:rsidRDefault="00501C4C" w:rsidP="00D2325B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5C83A4"/>
          </w:tcPr>
          <w:p w14:paraId="482E097F" w14:textId="77777777" w:rsidR="00501C4C" w:rsidRPr="00490271" w:rsidRDefault="00501C4C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Creation 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F216F" w14:textId="77777777" w:rsidR="00501C4C" w:rsidRDefault="00181FD6" w:rsidP="00D2325B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9D68F3">
              <w:t>11/21/2021 9:51 PM</w:t>
            </w:r>
            <w:r>
              <w:fldChar w:fldCharType="end"/>
            </w:r>
          </w:p>
        </w:tc>
      </w:tr>
      <w:tr w:rsidR="004F2A5B" w14:paraId="21A0D239" w14:textId="77777777">
        <w:tc>
          <w:tcPr>
            <w:tcW w:w="532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3F4046D" w14:textId="77777777" w:rsidR="004F2A5B" w:rsidRDefault="004F2A5B" w:rsidP="00D2325B"/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C83A4"/>
          </w:tcPr>
          <w:p w14:paraId="135A8A7D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Modified 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F9C6E" w14:textId="40CA1CA9" w:rsidR="004F2A5B" w:rsidRDefault="009D68F3" w:rsidP="00D2325B">
            <w:r>
              <w:t xml:space="preserve">Backend Facial Team </w:t>
            </w:r>
            <w:r w:rsidR="004F2A5B">
              <w:fldChar w:fldCharType="begin"/>
            </w:r>
            <w:r w:rsidR="004F2A5B">
              <w:instrText xml:space="preserve"> DOCPROPERTY  LastSavedBy  \* MERGEFORMAT </w:instrText>
            </w:r>
            <w:r w:rsidR="004F2A5B">
              <w:fldChar w:fldCharType="end"/>
            </w:r>
          </w:p>
        </w:tc>
      </w:tr>
      <w:tr w:rsidR="004F2A5B" w14:paraId="43AA0AD3" w14:textId="77777777">
        <w:tc>
          <w:tcPr>
            <w:tcW w:w="53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AD9945" w14:textId="77777777" w:rsidR="004F2A5B" w:rsidRDefault="004F2A5B" w:rsidP="00D2325B"/>
        </w:tc>
        <w:tc>
          <w:tcPr>
            <w:tcW w:w="19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5C83A4"/>
          </w:tcPr>
          <w:p w14:paraId="6BDDA742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Modified 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</w:tcPr>
          <w:p w14:paraId="31667BD9" w14:textId="77777777" w:rsidR="004F2A5B" w:rsidRDefault="00181FD6" w:rsidP="00D2325B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9D68F3">
              <w:t>1/1/1601 12:00 AM</w:t>
            </w:r>
            <w:r>
              <w:fldChar w:fldCharType="end"/>
            </w:r>
          </w:p>
        </w:tc>
      </w:tr>
    </w:tbl>
    <w:p w14:paraId="6D6E1611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4B0256" w14:paraId="5A9DF854" w14:textId="77777777">
        <w:tc>
          <w:tcPr>
            <w:tcW w:w="9513" w:type="dxa"/>
            <w:shd w:val="clear" w:color="auto" w:fill="5C83A4"/>
          </w:tcPr>
          <w:p w14:paraId="33518D14" w14:textId="77777777" w:rsidR="004B0256" w:rsidRPr="00490271" w:rsidRDefault="004B0256" w:rsidP="004B0256">
            <w:pPr>
              <w:rPr>
                <w:color w:val="FFFFFF"/>
              </w:rPr>
            </w:pPr>
            <w:r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4B0256" w14:paraId="09D568B0" w14:textId="77777777">
        <w:tc>
          <w:tcPr>
            <w:tcW w:w="9513" w:type="dxa"/>
          </w:tcPr>
          <w:p w14:paraId="794C93F7" w14:textId="4EFD900B" w:rsidR="004B0256" w:rsidRPr="00501C4C" w:rsidRDefault="00EA3BDB" w:rsidP="004B0256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The video should be in mp4 format</w:t>
            </w:r>
            <w:r w:rsidR="00107B01">
              <w:rPr>
                <w:rFonts w:ascii="Verdana" w:hAnsi="Verdana"/>
                <w:sz w:val="24"/>
              </w:rPr>
              <w:t xml:space="preserve"> saved in a directory. </w:t>
            </w:r>
            <w:r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14:paraId="5B1DE873" w14:textId="77777777" w:rsidR="004B0256" w:rsidRDefault="004B0256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501C4C" w14:paraId="25350E14" w14:textId="77777777">
        <w:tc>
          <w:tcPr>
            <w:tcW w:w="9513" w:type="dxa"/>
            <w:shd w:val="clear" w:color="auto" w:fill="5C83A4"/>
          </w:tcPr>
          <w:p w14:paraId="256B6CAE" w14:textId="77777777" w:rsidR="00501C4C" w:rsidRPr="00490271" w:rsidRDefault="00F6761B" w:rsidP="00D2325B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501C4C" w14:paraId="66AF67EE" w14:textId="77777777">
        <w:tc>
          <w:tcPr>
            <w:tcW w:w="9513" w:type="dxa"/>
          </w:tcPr>
          <w:p w14:paraId="7955DEC0" w14:textId="6E4F53AC" w:rsidR="00EA3BDB" w:rsidRDefault="00EA3BDB" w:rsidP="00D2325B"/>
          <w:p w14:paraId="7449EB49" w14:textId="556E8D6C" w:rsidR="00EA3BDB" w:rsidRDefault="00EA3BDB" w:rsidP="00D2325B">
            <w:r>
              <w:t xml:space="preserve">Extract frames from the video. </w:t>
            </w:r>
          </w:p>
          <w:p w14:paraId="1A8E7872" w14:textId="77777777" w:rsidR="00F6761B" w:rsidRDefault="00F6761B" w:rsidP="00D2325B"/>
        </w:tc>
      </w:tr>
    </w:tbl>
    <w:p w14:paraId="72331057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F6761B" w14:paraId="1D3DB331" w14:textId="77777777">
        <w:tc>
          <w:tcPr>
            <w:tcW w:w="9513" w:type="dxa"/>
            <w:shd w:val="clear" w:color="auto" w:fill="5C83A4"/>
          </w:tcPr>
          <w:p w14:paraId="2C06D59D" w14:textId="77777777" w:rsidR="00F6761B" w:rsidRPr="00490271" w:rsidRDefault="00F6761B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F6761B" w14:paraId="6D0B9D3B" w14:textId="77777777">
        <w:tc>
          <w:tcPr>
            <w:tcW w:w="9513" w:type="dxa"/>
          </w:tcPr>
          <w:p w14:paraId="63101965" w14:textId="6AFAC7B7" w:rsidR="00F6761B" w:rsidRDefault="00F6761B" w:rsidP="00C80F19"/>
          <w:p w14:paraId="45EA1D3E" w14:textId="25F1FF7A" w:rsidR="00681DC2" w:rsidRDefault="00681DC2" w:rsidP="00681DC2">
            <w:pPr>
              <w:pStyle w:val="ListParagraph"/>
              <w:numPr>
                <w:ilvl w:val="0"/>
                <w:numId w:val="10"/>
              </w:numPr>
            </w:pPr>
            <w:r>
              <w:t xml:space="preserve">Base directory name in string </w:t>
            </w:r>
            <w:r w:rsidR="00903A81">
              <w:t>where the video is saved</w:t>
            </w:r>
            <w:r>
              <w:t xml:space="preserve"> (baseDir)</w:t>
            </w:r>
          </w:p>
          <w:p w14:paraId="669E31AE" w14:textId="1303BC74" w:rsidR="00681DC2" w:rsidRDefault="00681DC2" w:rsidP="00681DC2">
            <w:pPr>
              <w:pStyle w:val="ListParagraph"/>
              <w:numPr>
                <w:ilvl w:val="0"/>
                <w:numId w:val="10"/>
              </w:numPr>
            </w:pPr>
            <w:r>
              <w:t>Mp4 video file name into the current base directory (videoName)</w:t>
            </w:r>
          </w:p>
          <w:p w14:paraId="200122BB" w14:textId="3D6828F8" w:rsidR="00681DC2" w:rsidRDefault="00681DC2" w:rsidP="00681DC2">
            <w:pPr>
              <w:pStyle w:val="ListParagraph"/>
              <w:numPr>
                <w:ilvl w:val="0"/>
                <w:numId w:val="10"/>
              </w:numPr>
            </w:pPr>
            <w:r>
              <w:t>The directory where the frames should be saved (picDirName)</w:t>
            </w:r>
          </w:p>
          <w:p w14:paraId="7BAB132D" w14:textId="10B0D57D" w:rsidR="00F6761B" w:rsidRDefault="00F6761B" w:rsidP="00C80F19"/>
        </w:tc>
      </w:tr>
    </w:tbl>
    <w:p w14:paraId="719BD23F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F6761B" w14:paraId="31E0B8CB" w14:textId="77777777">
        <w:tc>
          <w:tcPr>
            <w:tcW w:w="9513" w:type="dxa"/>
            <w:shd w:val="clear" w:color="auto" w:fill="5C83A4"/>
          </w:tcPr>
          <w:p w14:paraId="01DDB7CC" w14:textId="77777777" w:rsidR="00F6761B" w:rsidRPr="00490271" w:rsidRDefault="00F6761B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 xml:space="preserve">Test </w:t>
            </w:r>
            <w:r w:rsidR="00FB3C2C" w:rsidRPr="00490271">
              <w:rPr>
                <w:rFonts w:ascii="Verdana" w:hAnsi="Verdana"/>
                <w:b/>
                <w:color w:val="FFFFFF"/>
                <w:szCs w:val="20"/>
              </w:rPr>
              <w:t>Steps</w:t>
            </w:r>
          </w:p>
        </w:tc>
      </w:tr>
      <w:tr w:rsidR="00F6761B" w14:paraId="03F18277" w14:textId="77777777">
        <w:tc>
          <w:tcPr>
            <w:tcW w:w="9513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9355" w:type="dxa"/>
              <w:tblLook w:val="01E0" w:firstRow="1" w:lastRow="1" w:firstColumn="1" w:lastColumn="1" w:noHBand="0" w:noVBand="0"/>
            </w:tblPr>
            <w:tblGrid>
              <w:gridCol w:w="390"/>
              <w:gridCol w:w="5812"/>
              <w:gridCol w:w="3153"/>
            </w:tblGrid>
            <w:tr w:rsidR="00FB3C2C" w14:paraId="41276138" w14:textId="77777777">
              <w:tc>
                <w:tcPr>
                  <w:tcW w:w="390" w:type="dxa"/>
                  <w:shd w:val="clear" w:color="auto" w:fill="E5E8F9"/>
                </w:tcPr>
                <w:p w14:paraId="151E199F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#</w:t>
                  </w:r>
                </w:p>
              </w:tc>
              <w:tc>
                <w:tcPr>
                  <w:tcW w:w="5812" w:type="dxa"/>
                  <w:shd w:val="clear" w:color="auto" w:fill="E5E8F9"/>
                </w:tcPr>
                <w:p w14:paraId="3EC99306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Description</w:t>
                  </w:r>
                </w:p>
              </w:tc>
              <w:tc>
                <w:tcPr>
                  <w:tcW w:w="3153" w:type="dxa"/>
                  <w:shd w:val="clear" w:color="auto" w:fill="E5E8F9"/>
                </w:tcPr>
                <w:p w14:paraId="561A11BD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Expected Outcome</w:t>
                  </w:r>
                </w:p>
              </w:tc>
            </w:tr>
            <w:tr w:rsidR="00903A81" w14:paraId="412D8734" w14:textId="77777777">
              <w:tc>
                <w:tcPr>
                  <w:tcW w:w="390" w:type="dxa"/>
                </w:tcPr>
                <w:p w14:paraId="1EC967DB" w14:textId="77777777" w:rsidR="00903A81" w:rsidRPr="00FB3C2C" w:rsidRDefault="00903A81" w:rsidP="00903A81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1</w:t>
                  </w:r>
                </w:p>
              </w:tc>
              <w:tc>
                <w:tcPr>
                  <w:tcW w:w="5812" w:type="dxa"/>
                </w:tcPr>
                <w:p w14:paraId="2FA1ED1D" w14:textId="2EAFB627" w:rsidR="00903A81" w:rsidRDefault="00903A81" w:rsidP="00903A81">
                  <w:r>
                    <w:t xml:space="preserve">Extract frames from </w:t>
                  </w:r>
                  <w:r>
                    <w:t>every second of the</w:t>
                  </w:r>
                  <w:r>
                    <w:t xml:space="preserve"> video </w:t>
                  </w:r>
                </w:p>
              </w:tc>
              <w:tc>
                <w:tcPr>
                  <w:tcW w:w="3153" w:type="dxa"/>
                </w:tcPr>
                <w:p w14:paraId="72123FFB" w14:textId="54EDD069" w:rsidR="00903A81" w:rsidRDefault="00903A81" w:rsidP="00903A81">
                  <w:r>
                    <w:t xml:space="preserve">All the extracted frames are saved in the specified directory </w:t>
                  </w:r>
                </w:p>
              </w:tc>
            </w:tr>
            <w:tr w:rsidR="00903A81" w14:paraId="0CC72382" w14:textId="77777777">
              <w:tc>
                <w:tcPr>
                  <w:tcW w:w="390" w:type="dxa"/>
                </w:tcPr>
                <w:p w14:paraId="0AA8BC05" w14:textId="77777777" w:rsidR="00903A81" w:rsidRPr="00FB3C2C" w:rsidRDefault="00903A81" w:rsidP="00903A81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2</w:t>
                  </w:r>
                </w:p>
              </w:tc>
              <w:tc>
                <w:tcPr>
                  <w:tcW w:w="5812" w:type="dxa"/>
                </w:tcPr>
                <w:p w14:paraId="0641D566" w14:textId="139C6DBC" w:rsidR="00903A81" w:rsidRDefault="00903A81" w:rsidP="00903A81"/>
              </w:tc>
              <w:tc>
                <w:tcPr>
                  <w:tcW w:w="3153" w:type="dxa"/>
                </w:tcPr>
                <w:p w14:paraId="26A46BC5" w14:textId="77777777" w:rsidR="00903A81" w:rsidRDefault="00903A81" w:rsidP="00903A81"/>
              </w:tc>
            </w:tr>
            <w:tr w:rsidR="00903A81" w14:paraId="2E8C1423" w14:textId="77777777">
              <w:tc>
                <w:tcPr>
                  <w:tcW w:w="390" w:type="dxa"/>
                </w:tcPr>
                <w:p w14:paraId="4EA9FBE1" w14:textId="77777777" w:rsidR="00903A81" w:rsidRPr="00FB3C2C" w:rsidRDefault="00903A81" w:rsidP="00903A81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3</w:t>
                  </w:r>
                </w:p>
              </w:tc>
              <w:tc>
                <w:tcPr>
                  <w:tcW w:w="5812" w:type="dxa"/>
                </w:tcPr>
                <w:p w14:paraId="6A30D5C8" w14:textId="024B458B" w:rsidR="00903A81" w:rsidRDefault="00903A81" w:rsidP="00903A81"/>
              </w:tc>
              <w:tc>
                <w:tcPr>
                  <w:tcW w:w="3153" w:type="dxa"/>
                </w:tcPr>
                <w:p w14:paraId="6E863AD6" w14:textId="033779E0" w:rsidR="00903A81" w:rsidRDefault="00903A81" w:rsidP="00903A81"/>
              </w:tc>
            </w:tr>
            <w:tr w:rsidR="00903A81" w14:paraId="33E2827C" w14:textId="77777777">
              <w:tc>
                <w:tcPr>
                  <w:tcW w:w="390" w:type="dxa"/>
                </w:tcPr>
                <w:p w14:paraId="4EED47E0" w14:textId="77777777" w:rsidR="00903A81" w:rsidRPr="00FB3C2C" w:rsidRDefault="00903A81" w:rsidP="00903A81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4</w:t>
                  </w:r>
                </w:p>
              </w:tc>
              <w:tc>
                <w:tcPr>
                  <w:tcW w:w="5812" w:type="dxa"/>
                </w:tcPr>
                <w:p w14:paraId="7FEB28F3" w14:textId="77777777" w:rsidR="00903A81" w:rsidRDefault="00903A81" w:rsidP="00903A81"/>
              </w:tc>
              <w:tc>
                <w:tcPr>
                  <w:tcW w:w="3153" w:type="dxa"/>
                </w:tcPr>
                <w:p w14:paraId="7B8EE48A" w14:textId="77777777" w:rsidR="00903A81" w:rsidRDefault="00903A81" w:rsidP="00903A81"/>
              </w:tc>
            </w:tr>
            <w:tr w:rsidR="00903A81" w14:paraId="34FF4FDA" w14:textId="77777777">
              <w:tc>
                <w:tcPr>
                  <w:tcW w:w="390" w:type="dxa"/>
                </w:tcPr>
                <w:p w14:paraId="13B4AEBC" w14:textId="77777777" w:rsidR="00903A81" w:rsidRPr="00FB3C2C" w:rsidRDefault="00903A81" w:rsidP="00903A81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5</w:t>
                  </w:r>
                </w:p>
              </w:tc>
              <w:tc>
                <w:tcPr>
                  <w:tcW w:w="5812" w:type="dxa"/>
                </w:tcPr>
                <w:p w14:paraId="15A0140D" w14:textId="03268DA4" w:rsidR="00903A81" w:rsidRDefault="00903A81" w:rsidP="00903A81"/>
              </w:tc>
              <w:tc>
                <w:tcPr>
                  <w:tcW w:w="3153" w:type="dxa"/>
                </w:tcPr>
                <w:p w14:paraId="392E0194" w14:textId="77777777" w:rsidR="00903A81" w:rsidRDefault="00903A81" w:rsidP="00903A81"/>
              </w:tc>
            </w:tr>
          </w:tbl>
          <w:p w14:paraId="41A723CE" w14:textId="77777777" w:rsidR="00F6761B" w:rsidRDefault="00F6761B" w:rsidP="00C80F19"/>
          <w:p w14:paraId="441565DC" w14:textId="77777777" w:rsidR="00FB3C2C" w:rsidRDefault="00FB3C2C" w:rsidP="00C80F19"/>
        </w:tc>
      </w:tr>
      <w:tr w:rsidR="00FB3C2C" w14:paraId="6161876A" w14:textId="77777777">
        <w:tc>
          <w:tcPr>
            <w:tcW w:w="9513" w:type="dxa"/>
            <w:shd w:val="clear" w:color="auto" w:fill="5C83A4"/>
          </w:tcPr>
          <w:p w14:paraId="6326C507" w14:textId="77777777" w:rsidR="00FB3C2C" w:rsidRPr="00490271" w:rsidRDefault="00FB3C2C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Overall Outcome</w:t>
            </w:r>
          </w:p>
        </w:tc>
      </w:tr>
      <w:tr w:rsidR="00FB3C2C" w14:paraId="21EA2BFC" w14:textId="77777777">
        <w:tc>
          <w:tcPr>
            <w:tcW w:w="9513" w:type="dxa"/>
          </w:tcPr>
          <w:p w14:paraId="7594E098" w14:textId="15B83B80" w:rsidR="00FB3C2C" w:rsidRDefault="00FB3C2C" w:rsidP="00C80F19">
            <w:pPr>
              <w:rPr>
                <w:rFonts w:ascii="Verdana" w:hAnsi="Verdana"/>
                <w:b/>
              </w:rPr>
            </w:pPr>
          </w:p>
          <w:p w14:paraId="57CF6A4D" w14:textId="55CE5094" w:rsidR="00740C36" w:rsidRDefault="00740C36" w:rsidP="00C80F1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Frames extracted from the “inputted video” and saved into the specified</w:t>
            </w:r>
            <w:r w:rsidR="00927A56">
              <w:rPr>
                <w:rFonts w:ascii="Verdana" w:hAnsi="Verdana"/>
                <w:b/>
              </w:rPr>
              <w:t xml:space="preserve"> directory</w:t>
            </w:r>
            <w:r>
              <w:rPr>
                <w:rFonts w:ascii="Verdana" w:hAnsi="Verdana"/>
                <w:b/>
              </w:rPr>
              <w:t xml:space="preserve">.  </w:t>
            </w:r>
          </w:p>
          <w:p w14:paraId="6B79276B" w14:textId="77777777" w:rsidR="00FB3C2C" w:rsidRPr="00FB3C2C" w:rsidRDefault="00FB3C2C" w:rsidP="00C80F19">
            <w:pPr>
              <w:rPr>
                <w:rFonts w:ascii="Verdana" w:hAnsi="Verdana"/>
                <w:b/>
              </w:rPr>
            </w:pPr>
          </w:p>
        </w:tc>
      </w:tr>
    </w:tbl>
    <w:p w14:paraId="2FA61C9E" w14:textId="77777777" w:rsidR="00F6761B" w:rsidRDefault="00F6761B" w:rsidP="00D2325B"/>
    <w:sectPr w:rsidR="00F6761B" w:rsidSect="00987CD9">
      <w:headerReference w:type="default" r:id="rId7"/>
      <w:footerReference w:type="default" r:id="rId8"/>
      <w:type w:val="continuous"/>
      <w:pgSz w:w="11906" w:h="16838" w:code="9"/>
      <w:pgMar w:top="1438" w:right="1021" w:bottom="158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7FAB" w14:textId="77777777" w:rsidR="00181FD6" w:rsidRDefault="00181FD6">
      <w:r>
        <w:separator/>
      </w:r>
    </w:p>
  </w:endnote>
  <w:endnote w:type="continuationSeparator" w:id="0">
    <w:p w14:paraId="396BD32B" w14:textId="77777777" w:rsidR="00181FD6" w:rsidRDefault="0018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8DF4" w14:textId="77777777" w:rsidR="004B0256" w:rsidRPr="005A0D87" w:rsidRDefault="004B0256">
    <w:pPr>
      <w:rPr>
        <w:sz w:val="16"/>
        <w:szCs w:val="16"/>
      </w:rPr>
    </w:pPr>
    <w:r>
      <w:t>CONFIDENTIAL</w:t>
    </w:r>
    <w:r>
      <w:tab/>
    </w:r>
    <w:r>
      <w:tab/>
    </w:r>
    <w:r>
      <w:tab/>
    </w:r>
    <w:r>
      <w:tab/>
    </w:r>
    <w:r w:rsidR="00D4010C">
      <w:t xml:space="preserve">Template </w:t>
    </w:r>
    <w:r w:rsidRPr="005A0D87">
      <w:rPr>
        <w:sz w:val="16"/>
        <w:szCs w:val="16"/>
      </w:rPr>
      <w:t>© Copyright Henshuu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38D3" w14:textId="77777777" w:rsidR="00181FD6" w:rsidRDefault="00181FD6">
      <w:r>
        <w:separator/>
      </w:r>
    </w:p>
  </w:footnote>
  <w:footnote w:type="continuationSeparator" w:id="0">
    <w:p w14:paraId="4FE72CA0" w14:textId="77777777" w:rsidR="00181FD6" w:rsidRDefault="00181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8FD9" w14:textId="77777777" w:rsidR="004B0256" w:rsidRDefault="004B0256" w:rsidP="005A0D87">
    <w:pPr>
      <w:pStyle w:val="Header"/>
      <w:tabs>
        <w:tab w:val="right" w:pos="9297"/>
      </w:tabs>
      <w:jc w:val="right"/>
    </w:pPr>
    <w:r>
      <w:rPr>
        <w:rFonts w:ascii="Verdana" w:hAnsi="Verdana"/>
      </w:rPr>
      <w:tab/>
    </w:r>
    <w:r>
      <w:rPr>
        <w:rFonts w:ascii="Verdana" w:hAnsi="Verdan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3132C36"/>
    <w:multiLevelType w:val="hybridMultilevel"/>
    <w:tmpl w:val="6E309A88"/>
    <w:lvl w:ilvl="0" w:tplc="E842D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8" w15:restartNumberingAfterBreak="0">
    <w:nsid w:val="731663E3"/>
    <w:multiLevelType w:val="hybridMultilevel"/>
    <w:tmpl w:val="91F6EE98"/>
    <w:lvl w:ilvl="0" w:tplc="FFFFFFFF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9" w15:restartNumberingAfterBreak="0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F3"/>
    <w:rsid w:val="00002A2D"/>
    <w:rsid w:val="000030BA"/>
    <w:rsid w:val="00005AA7"/>
    <w:rsid w:val="000218FE"/>
    <w:rsid w:val="000219CD"/>
    <w:rsid w:val="000267FC"/>
    <w:rsid w:val="00026E2B"/>
    <w:rsid w:val="00027A40"/>
    <w:rsid w:val="00030AAF"/>
    <w:rsid w:val="0003121E"/>
    <w:rsid w:val="00031D1F"/>
    <w:rsid w:val="0003461A"/>
    <w:rsid w:val="00044AC8"/>
    <w:rsid w:val="000451D4"/>
    <w:rsid w:val="0004629D"/>
    <w:rsid w:val="00053DE5"/>
    <w:rsid w:val="00060810"/>
    <w:rsid w:val="000711FF"/>
    <w:rsid w:val="0007679B"/>
    <w:rsid w:val="000A1EAA"/>
    <w:rsid w:val="000A394A"/>
    <w:rsid w:val="000A3E53"/>
    <w:rsid w:val="000A7C9E"/>
    <w:rsid w:val="000A7E06"/>
    <w:rsid w:val="000B194B"/>
    <w:rsid w:val="000B249C"/>
    <w:rsid w:val="000B3198"/>
    <w:rsid w:val="000B3E73"/>
    <w:rsid w:val="000B6952"/>
    <w:rsid w:val="000C5125"/>
    <w:rsid w:val="000C514D"/>
    <w:rsid w:val="000C539E"/>
    <w:rsid w:val="000D3FF1"/>
    <w:rsid w:val="000D4DF7"/>
    <w:rsid w:val="000D6E6E"/>
    <w:rsid w:val="000E4919"/>
    <w:rsid w:val="0010366F"/>
    <w:rsid w:val="0010434E"/>
    <w:rsid w:val="00107B01"/>
    <w:rsid w:val="001176E0"/>
    <w:rsid w:val="00122C74"/>
    <w:rsid w:val="001245A7"/>
    <w:rsid w:val="00137DCB"/>
    <w:rsid w:val="001479F5"/>
    <w:rsid w:val="00150C9A"/>
    <w:rsid w:val="0015372A"/>
    <w:rsid w:val="001538CE"/>
    <w:rsid w:val="00155B70"/>
    <w:rsid w:val="00162E42"/>
    <w:rsid w:val="00164E36"/>
    <w:rsid w:val="001708CC"/>
    <w:rsid w:val="00170D0C"/>
    <w:rsid w:val="00171BAC"/>
    <w:rsid w:val="001738E5"/>
    <w:rsid w:val="00181FD6"/>
    <w:rsid w:val="00184836"/>
    <w:rsid w:val="00185F0E"/>
    <w:rsid w:val="00187C1E"/>
    <w:rsid w:val="00192A08"/>
    <w:rsid w:val="00196DBE"/>
    <w:rsid w:val="00197AED"/>
    <w:rsid w:val="001A3338"/>
    <w:rsid w:val="001A5A4E"/>
    <w:rsid w:val="001B0B09"/>
    <w:rsid w:val="001B339B"/>
    <w:rsid w:val="001B4798"/>
    <w:rsid w:val="001C61E1"/>
    <w:rsid w:val="001D0AB8"/>
    <w:rsid w:val="001D19F1"/>
    <w:rsid w:val="001E6B0C"/>
    <w:rsid w:val="001F0654"/>
    <w:rsid w:val="001F3417"/>
    <w:rsid w:val="00200480"/>
    <w:rsid w:val="002113BA"/>
    <w:rsid w:val="00214111"/>
    <w:rsid w:val="00222852"/>
    <w:rsid w:val="00224658"/>
    <w:rsid w:val="00225AB0"/>
    <w:rsid w:val="002272FD"/>
    <w:rsid w:val="0023124C"/>
    <w:rsid w:val="002328B1"/>
    <w:rsid w:val="00232A5B"/>
    <w:rsid w:val="00237CE4"/>
    <w:rsid w:val="002467A7"/>
    <w:rsid w:val="00252934"/>
    <w:rsid w:val="002557F4"/>
    <w:rsid w:val="00260D20"/>
    <w:rsid w:val="0026449B"/>
    <w:rsid w:val="00266D60"/>
    <w:rsid w:val="00281354"/>
    <w:rsid w:val="0028213F"/>
    <w:rsid w:val="00282721"/>
    <w:rsid w:val="00287998"/>
    <w:rsid w:val="00290451"/>
    <w:rsid w:val="002A01DB"/>
    <w:rsid w:val="002A1205"/>
    <w:rsid w:val="002A3516"/>
    <w:rsid w:val="002A4B49"/>
    <w:rsid w:val="002A5A2A"/>
    <w:rsid w:val="002B1D10"/>
    <w:rsid w:val="002B3586"/>
    <w:rsid w:val="002B602B"/>
    <w:rsid w:val="002B78DB"/>
    <w:rsid w:val="002C3270"/>
    <w:rsid w:val="002C540B"/>
    <w:rsid w:val="002D419B"/>
    <w:rsid w:val="003105EC"/>
    <w:rsid w:val="00320C23"/>
    <w:rsid w:val="00322689"/>
    <w:rsid w:val="00323A3C"/>
    <w:rsid w:val="00327322"/>
    <w:rsid w:val="00330E96"/>
    <w:rsid w:val="003321DC"/>
    <w:rsid w:val="00332914"/>
    <w:rsid w:val="00336B05"/>
    <w:rsid w:val="003417AD"/>
    <w:rsid w:val="00346D3D"/>
    <w:rsid w:val="00350555"/>
    <w:rsid w:val="003548E0"/>
    <w:rsid w:val="00360FFD"/>
    <w:rsid w:val="00362A7E"/>
    <w:rsid w:val="003637DE"/>
    <w:rsid w:val="003701ED"/>
    <w:rsid w:val="00371271"/>
    <w:rsid w:val="003830F8"/>
    <w:rsid w:val="00386526"/>
    <w:rsid w:val="00392F15"/>
    <w:rsid w:val="003941B6"/>
    <w:rsid w:val="0039575E"/>
    <w:rsid w:val="003A1EA2"/>
    <w:rsid w:val="003A36AE"/>
    <w:rsid w:val="003B1088"/>
    <w:rsid w:val="003B601D"/>
    <w:rsid w:val="003B63DD"/>
    <w:rsid w:val="003C5B8E"/>
    <w:rsid w:val="003C60D9"/>
    <w:rsid w:val="003C7EB2"/>
    <w:rsid w:val="003D02B5"/>
    <w:rsid w:val="003D389E"/>
    <w:rsid w:val="003D533C"/>
    <w:rsid w:val="003E40E8"/>
    <w:rsid w:val="003F1149"/>
    <w:rsid w:val="003F285A"/>
    <w:rsid w:val="0040062A"/>
    <w:rsid w:val="00402E11"/>
    <w:rsid w:val="00403711"/>
    <w:rsid w:val="00415FD6"/>
    <w:rsid w:val="0042251D"/>
    <w:rsid w:val="00427BC1"/>
    <w:rsid w:val="004349E9"/>
    <w:rsid w:val="00434E0F"/>
    <w:rsid w:val="0043521B"/>
    <w:rsid w:val="00447754"/>
    <w:rsid w:val="0044787E"/>
    <w:rsid w:val="0046050F"/>
    <w:rsid w:val="00463660"/>
    <w:rsid w:val="00470068"/>
    <w:rsid w:val="00471EA2"/>
    <w:rsid w:val="00472454"/>
    <w:rsid w:val="00482E72"/>
    <w:rsid w:val="0048656A"/>
    <w:rsid w:val="004869B1"/>
    <w:rsid w:val="00490271"/>
    <w:rsid w:val="00491B8C"/>
    <w:rsid w:val="004A29D1"/>
    <w:rsid w:val="004A2D60"/>
    <w:rsid w:val="004A459D"/>
    <w:rsid w:val="004A665A"/>
    <w:rsid w:val="004B0256"/>
    <w:rsid w:val="004B0556"/>
    <w:rsid w:val="004B067E"/>
    <w:rsid w:val="004B427F"/>
    <w:rsid w:val="004C1AAE"/>
    <w:rsid w:val="004D465A"/>
    <w:rsid w:val="004D5A35"/>
    <w:rsid w:val="004D5D69"/>
    <w:rsid w:val="004F0A96"/>
    <w:rsid w:val="004F1DA8"/>
    <w:rsid w:val="004F2A5B"/>
    <w:rsid w:val="004F4647"/>
    <w:rsid w:val="00501C4C"/>
    <w:rsid w:val="005046E9"/>
    <w:rsid w:val="005058CC"/>
    <w:rsid w:val="00512E56"/>
    <w:rsid w:val="00512F2C"/>
    <w:rsid w:val="00517648"/>
    <w:rsid w:val="0052553A"/>
    <w:rsid w:val="005360E3"/>
    <w:rsid w:val="00543967"/>
    <w:rsid w:val="005506E0"/>
    <w:rsid w:val="005707BD"/>
    <w:rsid w:val="00573E74"/>
    <w:rsid w:val="0057428C"/>
    <w:rsid w:val="00574BB5"/>
    <w:rsid w:val="00575A0C"/>
    <w:rsid w:val="00586A6F"/>
    <w:rsid w:val="00592BF5"/>
    <w:rsid w:val="00592CE8"/>
    <w:rsid w:val="00593F66"/>
    <w:rsid w:val="00596464"/>
    <w:rsid w:val="00596AED"/>
    <w:rsid w:val="005A0032"/>
    <w:rsid w:val="005A0D87"/>
    <w:rsid w:val="005A1951"/>
    <w:rsid w:val="005A4ACD"/>
    <w:rsid w:val="005A4BCF"/>
    <w:rsid w:val="005A4CB1"/>
    <w:rsid w:val="005B0601"/>
    <w:rsid w:val="005B5BB6"/>
    <w:rsid w:val="005C2A29"/>
    <w:rsid w:val="005C50B4"/>
    <w:rsid w:val="005C649B"/>
    <w:rsid w:val="005D17CC"/>
    <w:rsid w:val="005D6066"/>
    <w:rsid w:val="005D7D15"/>
    <w:rsid w:val="005E18AA"/>
    <w:rsid w:val="005E721A"/>
    <w:rsid w:val="005F2D01"/>
    <w:rsid w:val="005F4260"/>
    <w:rsid w:val="00604922"/>
    <w:rsid w:val="006212F1"/>
    <w:rsid w:val="0063401D"/>
    <w:rsid w:val="00636859"/>
    <w:rsid w:val="00645303"/>
    <w:rsid w:val="006512C7"/>
    <w:rsid w:val="00652B48"/>
    <w:rsid w:val="006612DD"/>
    <w:rsid w:val="006636BF"/>
    <w:rsid w:val="006676E4"/>
    <w:rsid w:val="0067580E"/>
    <w:rsid w:val="00681DC2"/>
    <w:rsid w:val="0069498A"/>
    <w:rsid w:val="00695D12"/>
    <w:rsid w:val="006A4D5B"/>
    <w:rsid w:val="006A7A37"/>
    <w:rsid w:val="006A7EA4"/>
    <w:rsid w:val="006B5BA1"/>
    <w:rsid w:val="006C3365"/>
    <w:rsid w:val="006D6394"/>
    <w:rsid w:val="006D6925"/>
    <w:rsid w:val="006D69E9"/>
    <w:rsid w:val="006E12F4"/>
    <w:rsid w:val="006E2A09"/>
    <w:rsid w:val="006E2F7B"/>
    <w:rsid w:val="006F550F"/>
    <w:rsid w:val="0070122E"/>
    <w:rsid w:val="00706771"/>
    <w:rsid w:val="0071308F"/>
    <w:rsid w:val="0071355A"/>
    <w:rsid w:val="00714392"/>
    <w:rsid w:val="0072460B"/>
    <w:rsid w:val="00732AF5"/>
    <w:rsid w:val="0073544A"/>
    <w:rsid w:val="00740C36"/>
    <w:rsid w:val="00746154"/>
    <w:rsid w:val="00746E90"/>
    <w:rsid w:val="007472BD"/>
    <w:rsid w:val="00752782"/>
    <w:rsid w:val="00766495"/>
    <w:rsid w:val="0077516E"/>
    <w:rsid w:val="00776348"/>
    <w:rsid w:val="00780893"/>
    <w:rsid w:val="00780A09"/>
    <w:rsid w:val="00786A8C"/>
    <w:rsid w:val="00787563"/>
    <w:rsid w:val="00795158"/>
    <w:rsid w:val="007A3D27"/>
    <w:rsid w:val="007A4228"/>
    <w:rsid w:val="007B36D6"/>
    <w:rsid w:val="007B4C64"/>
    <w:rsid w:val="007B4F74"/>
    <w:rsid w:val="007B7493"/>
    <w:rsid w:val="007C24D9"/>
    <w:rsid w:val="007D247F"/>
    <w:rsid w:val="007D36D1"/>
    <w:rsid w:val="007E06D3"/>
    <w:rsid w:val="007F1A1C"/>
    <w:rsid w:val="007F7EF1"/>
    <w:rsid w:val="0080073F"/>
    <w:rsid w:val="00800DC3"/>
    <w:rsid w:val="00811E7A"/>
    <w:rsid w:val="00821A81"/>
    <w:rsid w:val="0083769A"/>
    <w:rsid w:val="00841584"/>
    <w:rsid w:val="008675CF"/>
    <w:rsid w:val="008717B3"/>
    <w:rsid w:val="00871C16"/>
    <w:rsid w:val="00872E5B"/>
    <w:rsid w:val="00873A1C"/>
    <w:rsid w:val="00881E18"/>
    <w:rsid w:val="00887571"/>
    <w:rsid w:val="008A10EE"/>
    <w:rsid w:val="008A4A75"/>
    <w:rsid w:val="008A62C3"/>
    <w:rsid w:val="008B1CD0"/>
    <w:rsid w:val="008D2AD0"/>
    <w:rsid w:val="008D39B4"/>
    <w:rsid w:val="008D4C12"/>
    <w:rsid w:val="008D64C8"/>
    <w:rsid w:val="008E6741"/>
    <w:rsid w:val="008F18F5"/>
    <w:rsid w:val="008F3AAC"/>
    <w:rsid w:val="00903A81"/>
    <w:rsid w:val="009064C3"/>
    <w:rsid w:val="00907760"/>
    <w:rsid w:val="00910E6A"/>
    <w:rsid w:val="00920A30"/>
    <w:rsid w:val="00927A56"/>
    <w:rsid w:val="00934890"/>
    <w:rsid w:val="00940425"/>
    <w:rsid w:val="0094530D"/>
    <w:rsid w:val="00954718"/>
    <w:rsid w:val="00970454"/>
    <w:rsid w:val="00970E6F"/>
    <w:rsid w:val="00971BDD"/>
    <w:rsid w:val="00975B89"/>
    <w:rsid w:val="00976920"/>
    <w:rsid w:val="00980871"/>
    <w:rsid w:val="00984521"/>
    <w:rsid w:val="00986536"/>
    <w:rsid w:val="00987458"/>
    <w:rsid w:val="00987CD9"/>
    <w:rsid w:val="009938E4"/>
    <w:rsid w:val="009949A9"/>
    <w:rsid w:val="009950E1"/>
    <w:rsid w:val="0099587A"/>
    <w:rsid w:val="009A2F5C"/>
    <w:rsid w:val="009A7F9E"/>
    <w:rsid w:val="009C5574"/>
    <w:rsid w:val="009D58DA"/>
    <w:rsid w:val="009D68F3"/>
    <w:rsid w:val="009E6752"/>
    <w:rsid w:val="009F53F3"/>
    <w:rsid w:val="009F54C1"/>
    <w:rsid w:val="009F6498"/>
    <w:rsid w:val="00A0334E"/>
    <w:rsid w:val="00A11BD9"/>
    <w:rsid w:val="00A12C9E"/>
    <w:rsid w:val="00A15F83"/>
    <w:rsid w:val="00A178C1"/>
    <w:rsid w:val="00A22CBF"/>
    <w:rsid w:val="00A2366B"/>
    <w:rsid w:val="00A23FD1"/>
    <w:rsid w:val="00A26FE8"/>
    <w:rsid w:val="00A356DF"/>
    <w:rsid w:val="00A46DB5"/>
    <w:rsid w:val="00A519C8"/>
    <w:rsid w:val="00A57CF4"/>
    <w:rsid w:val="00A715E9"/>
    <w:rsid w:val="00A71E2F"/>
    <w:rsid w:val="00A846EE"/>
    <w:rsid w:val="00A95D9E"/>
    <w:rsid w:val="00AA0327"/>
    <w:rsid w:val="00AA366A"/>
    <w:rsid w:val="00AB5F57"/>
    <w:rsid w:val="00AC6B15"/>
    <w:rsid w:val="00AD27E3"/>
    <w:rsid w:val="00AD4668"/>
    <w:rsid w:val="00AD51EE"/>
    <w:rsid w:val="00AD55F6"/>
    <w:rsid w:val="00AE3B88"/>
    <w:rsid w:val="00AF3F5C"/>
    <w:rsid w:val="00B02FA7"/>
    <w:rsid w:val="00B1455E"/>
    <w:rsid w:val="00B21948"/>
    <w:rsid w:val="00B266EC"/>
    <w:rsid w:val="00B2718C"/>
    <w:rsid w:val="00B31C60"/>
    <w:rsid w:val="00B341DC"/>
    <w:rsid w:val="00B34DED"/>
    <w:rsid w:val="00B4234F"/>
    <w:rsid w:val="00B4318C"/>
    <w:rsid w:val="00B45D12"/>
    <w:rsid w:val="00B51313"/>
    <w:rsid w:val="00B51B55"/>
    <w:rsid w:val="00B525E2"/>
    <w:rsid w:val="00B55A2D"/>
    <w:rsid w:val="00B55FFB"/>
    <w:rsid w:val="00B577C6"/>
    <w:rsid w:val="00B67EE0"/>
    <w:rsid w:val="00B70F57"/>
    <w:rsid w:val="00B74EFD"/>
    <w:rsid w:val="00B93FF2"/>
    <w:rsid w:val="00B9680C"/>
    <w:rsid w:val="00BA0FBC"/>
    <w:rsid w:val="00BA2FF3"/>
    <w:rsid w:val="00BA4C13"/>
    <w:rsid w:val="00BB246F"/>
    <w:rsid w:val="00BB5EB0"/>
    <w:rsid w:val="00BC194B"/>
    <w:rsid w:val="00BC242D"/>
    <w:rsid w:val="00BC3516"/>
    <w:rsid w:val="00BC5373"/>
    <w:rsid w:val="00BC5FEB"/>
    <w:rsid w:val="00BD0AAA"/>
    <w:rsid w:val="00BD32AD"/>
    <w:rsid w:val="00BD642E"/>
    <w:rsid w:val="00BE0034"/>
    <w:rsid w:val="00BE084A"/>
    <w:rsid w:val="00BF355D"/>
    <w:rsid w:val="00C112DD"/>
    <w:rsid w:val="00C269A2"/>
    <w:rsid w:val="00C352D3"/>
    <w:rsid w:val="00C36B5A"/>
    <w:rsid w:val="00C41AF0"/>
    <w:rsid w:val="00C41C2B"/>
    <w:rsid w:val="00C45C83"/>
    <w:rsid w:val="00C46336"/>
    <w:rsid w:val="00C54CA2"/>
    <w:rsid w:val="00C55945"/>
    <w:rsid w:val="00C65127"/>
    <w:rsid w:val="00C71BCC"/>
    <w:rsid w:val="00C743CD"/>
    <w:rsid w:val="00C7482E"/>
    <w:rsid w:val="00C7524D"/>
    <w:rsid w:val="00C77132"/>
    <w:rsid w:val="00C80F19"/>
    <w:rsid w:val="00C85090"/>
    <w:rsid w:val="00C8682B"/>
    <w:rsid w:val="00C86BB0"/>
    <w:rsid w:val="00C87F80"/>
    <w:rsid w:val="00C94950"/>
    <w:rsid w:val="00C97DD6"/>
    <w:rsid w:val="00CA2642"/>
    <w:rsid w:val="00CB5B5F"/>
    <w:rsid w:val="00CB6541"/>
    <w:rsid w:val="00CC03C5"/>
    <w:rsid w:val="00CC4605"/>
    <w:rsid w:val="00CC64E9"/>
    <w:rsid w:val="00CC755D"/>
    <w:rsid w:val="00CC77F0"/>
    <w:rsid w:val="00CC7E08"/>
    <w:rsid w:val="00CD2011"/>
    <w:rsid w:val="00CE075E"/>
    <w:rsid w:val="00CE2CED"/>
    <w:rsid w:val="00CE3D95"/>
    <w:rsid w:val="00CE613A"/>
    <w:rsid w:val="00D04B91"/>
    <w:rsid w:val="00D12197"/>
    <w:rsid w:val="00D13184"/>
    <w:rsid w:val="00D22C44"/>
    <w:rsid w:val="00D2325B"/>
    <w:rsid w:val="00D25714"/>
    <w:rsid w:val="00D2736B"/>
    <w:rsid w:val="00D30836"/>
    <w:rsid w:val="00D31E64"/>
    <w:rsid w:val="00D36C02"/>
    <w:rsid w:val="00D4010C"/>
    <w:rsid w:val="00D471F0"/>
    <w:rsid w:val="00D5094F"/>
    <w:rsid w:val="00D61D96"/>
    <w:rsid w:val="00D645AA"/>
    <w:rsid w:val="00D64E8C"/>
    <w:rsid w:val="00D70E4F"/>
    <w:rsid w:val="00D72AC2"/>
    <w:rsid w:val="00D77A7D"/>
    <w:rsid w:val="00D80874"/>
    <w:rsid w:val="00D810BB"/>
    <w:rsid w:val="00D83076"/>
    <w:rsid w:val="00D83BA5"/>
    <w:rsid w:val="00D860B9"/>
    <w:rsid w:val="00D943B4"/>
    <w:rsid w:val="00D96F60"/>
    <w:rsid w:val="00DA6A0A"/>
    <w:rsid w:val="00DB077C"/>
    <w:rsid w:val="00DB4C07"/>
    <w:rsid w:val="00DB5957"/>
    <w:rsid w:val="00DC37F8"/>
    <w:rsid w:val="00DC39F1"/>
    <w:rsid w:val="00DC68B9"/>
    <w:rsid w:val="00DD284A"/>
    <w:rsid w:val="00DD2CB3"/>
    <w:rsid w:val="00DD57B0"/>
    <w:rsid w:val="00DD7DC2"/>
    <w:rsid w:val="00DE0840"/>
    <w:rsid w:val="00DE0B41"/>
    <w:rsid w:val="00DE0DE8"/>
    <w:rsid w:val="00DE282A"/>
    <w:rsid w:val="00DE54FF"/>
    <w:rsid w:val="00DE769E"/>
    <w:rsid w:val="00E00665"/>
    <w:rsid w:val="00E12156"/>
    <w:rsid w:val="00E14A11"/>
    <w:rsid w:val="00E22905"/>
    <w:rsid w:val="00E30AB0"/>
    <w:rsid w:val="00E34C19"/>
    <w:rsid w:val="00E43CAF"/>
    <w:rsid w:val="00E502C7"/>
    <w:rsid w:val="00E61EF6"/>
    <w:rsid w:val="00E703FF"/>
    <w:rsid w:val="00E7054A"/>
    <w:rsid w:val="00E72E9F"/>
    <w:rsid w:val="00E7524C"/>
    <w:rsid w:val="00E862B5"/>
    <w:rsid w:val="00E94F0D"/>
    <w:rsid w:val="00EA3BDB"/>
    <w:rsid w:val="00EB27E2"/>
    <w:rsid w:val="00EB6701"/>
    <w:rsid w:val="00EC17A0"/>
    <w:rsid w:val="00EC68D6"/>
    <w:rsid w:val="00EC7575"/>
    <w:rsid w:val="00ED40C7"/>
    <w:rsid w:val="00ED498C"/>
    <w:rsid w:val="00EF198B"/>
    <w:rsid w:val="00EF36EE"/>
    <w:rsid w:val="00EF510D"/>
    <w:rsid w:val="00EF7E63"/>
    <w:rsid w:val="00F02414"/>
    <w:rsid w:val="00F03DAA"/>
    <w:rsid w:val="00F11177"/>
    <w:rsid w:val="00F11206"/>
    <w:rsid w:val="00F11E27"/>
    <w:rsid w:val="00F15019"/>
    <w:rsid w:val="00F20C17"/>
    <w:rsid w:val="00F21E48"/>
    <w:rsid w:val="00F25C3F"/>
    <w:rsid w:val="00F33883"/>
    <w:rsid w:val="00F41167"/>
    <w:rsid w:val="00F42312"/>
    <w:rsid w:val="00F4374B"/>
    <w:rsid w:val="00F47762"/>
    <w:rsid w:val="00F6761B"/>
    <w:rsid w:val="00F7073C"/>
    <w:rsid w:val="00F72625"/>
    <w:rsid w:val="00F82620"/>
    <w:rsid w:val="00F83C81"/>
    <w:rsid w:val="00F87F1F"/>
    <w:rsid w:val="00F91C59"/>
    <w:rsid w:val="00F9209B"/>
    <w:rsid w:val="00FA2255"/>
    <w:rsid w:val="00FA5A95"/>
    <w:rsid w:val="00FB3C2C"/>
    <w:rsid w:val="00FB612B"/>
    <w:rsid w:val="00FC1C6D"/>
    <w:rsid w:val="00FC77E4"/>
    <w:rsid w:val="00FC7F98"/>
    <w:rsid w:val="00FD4200"/>
    <w:rsid w:val="00FE0C6A"/>
    <w:rsid w:val="00FE4073"/>
    <w:rsid w:val="00FF335F"/>
    <w:rsid w:val="00FF4AAE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2BC02"/>
  <w15:docId w15:val="{D8CF6D11-6AD5-4647-979A-1C434A3E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87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basedOn w:val="DefaultParagraphFont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ontent1">
    <w:name w:val="content1"/>
    <w:basedOn w:val="DefaultParagraphFont"/>
    <w:rPr>
      <w:rFonts w:ascii="Arial" w:hAnsi="Arial" w:cs="Arial" w:hint="default"/>
      <w:color w:val="333333"/>
      <w:spacing w:val="225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basedOn w:val="DefaultParagraphFont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basedOn w:val="DefaultParagraphFont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basedOn w:val="DefaultParagraphFont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basedOn w:val="DefaultParagraphFont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basedOn w:val="DefaultParagraphFont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basedOn w:val="DefaultParagraphFont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68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lyteymoorian/Desktop/Fall%202021/4800%20Software%20/DocumentTemplates/TestCa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TestCaseTemplate.dotx</Template>
  <TotalTime>10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Henshuu Limited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Microsoft Office User</dc:creator>
  <cp:keywords/>
  <dc:description/>
  <cp:lastModifiedBy>Varoosh Teymoorian</cp:lastModifiedBy>
  <cp:revision>9</cp:revision>
  <cp:lastPrinted>2003-03-27T03:30:00Z</cp:lastPrinted>
  <dcterms:created xsi:type="dcterms:W3CDTF">2021-11-22T05:51:00Z</dcterms:created>
  <dcterms:modified xsi:type="dcterms:W3CDTF">2021-11-22T21:21:00Z</dcterms:modified>
</cp:coreProperties>
</file>