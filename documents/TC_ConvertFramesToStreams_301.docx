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B933" w14:textId="77777777" w:rsidR="00490271" w:rsidRDefault="00490271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501C4C" w14:paraId="763CE89C" w14:textId="77777777">
        <w:tc>
          <w:tcPr>
            <w:tcW w:w="9513" w:type="dxa"/>
            <w:shd w:val="clear" w:color="auto" w:fill="5C83A4"/>
          </w:tcPr>
          <w:p w14:paraId="1889B6F7" w14:textId="77777777" w:rsidR="00501C4C" w:rsidRPr="00490271" w:rsidRDefault="00501C4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Name</w:t>
            </w:r>
          </w:p>
        </w:tc>
      </w:tr>
      <w:tr w:rsidR="00501C4C" w14:paraId="41C8363E" w14:textId="77777777">
        <w:tc>
          <w:tcPr>
            <w:tcW w:w="9513" w:type="dxa"/>
          </w:tcPr>
          <w:p w14:paraId="19B4A26F" w14:textId="707C8541" w:rsidR="00501C4C" w:rsidRPr="00501C4C" w:rsidRDefault="00A85BA7" w:rsidP="00C80F19">
            <w:pPr>
              <w:rPr>
                <w:rFonts w:ascii="Verdana" w:hAnsi="Verdana"/>
                <w:sz w:val="24"/>
              </w:rPr>
            </w:pPr>
            <w:proofErr w:type="spellStart"/>
            <w:r w:rsidRPr="00511B1E">
              <w:rPr>
                <w:rFonts w:ascii="Verdana" w:hAnsi="Verdana"/>
                <w:szCs w:val="20"/>
              </w:rPr>
              <w:t>RecognizeFacialExp_TC-</w:t>
            </w:r>
            <w:r>
              <w:rPr>
                <w:rFonts w:ascii="Verdana" w:hAnsi="Verdana"/>
                <w:szCs w:val="20"/>
              </w:rPr>
              <w:t>ConvertFramesToStreams</w:t>
            </w:r>
            <w:r w:rsidRPr="00511B1E">
              <w:rPr>
                <w:rFonts w:ascii="Verdana" w:hAnsi="Verdana"/>
                <w:szCs w:val="20"/>
              </w:rPr>
              <w:t>_Valid</w:t>
            </w:r>
            <w:proofErr w:type="spellEnd"/>
            <w:r w:rsidRPr="00511B1E">
              <w:rPr>
                <w:rFonts w:ascii="Verdana" w:hAnsi="Verdana"/>
                <w:szCs w:val="20"/>
              </w:rPr>
              <w:t xml:space="preserve">  </w:t>
            </w:r>
          </w:p>
        </w:tc>
      </w:tr>
    </w:tbl>
    <w:p w14:paraId="38D5D206" w14:textId="77777777" w:rsidR="00501C4C" w:rsidRDefault="00501C4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17"/>
        <w:gridCol w:w="3465"/>
        <w:gridCol w:w="1944"/>
        <w:gridCol w:w="2161"/>
      </w:tblGrid>
      <w:tr w:rsidR="004F2A5B" w14:paraId="263CA455" w14:textId="77777777">
        <w:tc>
          <w:tcPr>
            <w:tcW w:w="1728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7DE7006D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Test Case ID</w:t>
            </w: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</w:tcBorders>
          </w:tcPr>
          <w:p w14:paraId="2208440B" w14:textId="53A16B92" w:rsidR="004F2A5B" w:rsidRDefault="00BC493F" w:rsidP="004F2A5B">
            <w:pPr>
              <w:jc w:val="both"/>
            </w:pPr>
            <w:r>
              <w:rPr>
                <w:rFonts w:ascii="Verdana" w:hAnsi="Verdana"/>
                <w:szCs w:val="20"/>
              </w:rPr>
              <w:t>301</w:t>
            </w:r>
          </w:p>
        </w:tc>
        <w:tc>
          <w:tcPr>
            <w:tcW w:w="1980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14:paraId="322729F2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Created By</w:t>
            </w:r>
          </w:p>
        </w:tc>
        <w:tc>
          <w:tcPr>
            <w:tcW w:w="2205" w:type="dxa"/>
            <w:tcBorders>
              <w:left w:val="single" w:sz="4" w:space="0" w:color="auto"/>
              <w:bottom w:val="single" w:sz="4" w:space="0" w:color="auto"/>
            </w:tcBorders>
          </w:tcPr>
          <w:p w14:paraId="2380FB7D" w14:textId="77777777" w:rsidR="004F2A5B" w:rsidRDefault="009E0AF1" w:rsidP="00D2325B"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 w:rsidR="00A85BA7">
              <w:t>Microsoft Office User</w:t>
            </w:r>
            <w:r>
              <w:fldChar w:fldCharType="end"/>
            </w:r>
          </w:p>
        </w:tc>
      </w:tr>
      <w:tr w:rsidR="00501C4C" w14:paraId="7B57B800" w14:textId="77777777">
        <w:tc>
          <w:tcPr>
            <w:tcW w:w="1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C83A4"/>
          </w:tcPr>
          <w:p w14:paraId="7F791403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Component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1ADB3" w14:textId="77777777" w:rsidR="00501C4C" w:rsidRPr="00501C4C" w:rsidRDefault="00501C4C" w:rsidP="00D2325B">
            <w:pPr>
              <w:rPr>
                <w:rFonts w:ascii="Verdana" w:hAnsi="Verdana"/>
                <w:b/>
                <w:szCs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5C83A4"/>
          </w:tcPr>
          <w:p w14:paraId="52719A8C" w14:textId="77777777" w:rsidR="00501C4C" w:rsidRPr="00490271" w:rsidRDefault="00501C4C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Creation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42C3A0" w14:textId="77777777" w:rsidR="00501C4C" w:rsidRDefault="009E0AF1" w:rsidP="00D2325B"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A85BA7">
              <w:t>11/22/2021 11:06 AM</w:t>
            </w:r>
            <w:r>
              <w:fldChar w:fldCharType="end"/>
            </w:r>
          </w:p>
        </w:tc>
      </w:tr>
      <w:tr w:rsidR="004F2A5B" w14:paraId="0DF83F86" w14:textId="77777777">
        <w:tc>
          <w:tcPr>
            <w:tcW w:w="53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3AC0F9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C83A4"/>
          </w:tcPr>
          <w:p w14:paraId="3C09FCBB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By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31578A" w14:textId="111BE2FF" w:rsidR="004F2A5B" w:rsidRDefault="0066140D" w:rsidP="00D2325B">
            <w:r>
              <w:t>Backend Facial Team</w:t>
            </w:r>
            <w:r w:rsidR="004F2A5B">
              <w:fldChar w:fldCharType="begin"/>
            </w:r>
            <w:r w:rsidR="004F2A5B">
              <w:instrText xml:space="preserve"> DOCPROPERTY  LastSavedBy  \* MERGEFORMAT </w:instrText>
            </w:r>
            <w:r w:rsidR="004F2A5B">
              <w:fldChar w:fldCharType="end"/>
            </w:r>
          </w:p>
        </w:tc>
      </w:tr>
      <w:tr w:rsidR="004F2A5B" w14:paraId="6EFB9291" w14:textId="77777777">
        <w:tc>
          <w:tcPr>
            <w:tcW w:w="53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7A9AADC" w14:textId="77777777" w:rsidR="004F2A5B" w:rsidRDefault="004F2A5B" w:rsidP="00D2325B"/>
        </w:tc>
        <w:tc>
          <w:tcPr>
            <w:tcW w:w="19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5C83A4"/>
          </w:tcPr>
          <w:p w14:paraId="130C6FB9" w14:textId="77777777" w:rsidR="004F2A5B" w:rsidRPr="00490271" w:rsidRDefault="004F2A5B" w:rsidP="00D2325B">
            <w:pPr>
              <w:rPr>
                <w:rFonts w:ascii="Verdana" w:hAnsi="Verdana"/>
                <w:b/>
                <w:color w:val="FFFFFF"/>
                <w:szCs w:val="20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Modified Date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</w:tcBorders>
          </w:tcPr>
          <w:p w14:paraId="5F26CFB7" w14:textId="77777777" w:rsidR="004F2A5B" w:rsidRDefault="009E0AF1" w:rsidP="00D2325B"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A85BA7">
              <w:t>1/1/1601 12:00 AM</w:t>
            </w:r>
            <w:r>
              <w:fldChar w:fldCharType="end"/>
            </w:r>
          </w:p>
        </w:tc>
      </w:tr>
    </w:tbl>
    <w:p w14:paraId="4432C4E1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4B0256" w14:paraId="25ED1E68" w14:textId="77777777">
        <w:tc>
          <w:tcPr>
            <w:tcW w:w="9513" w:type="dxa"/>
            <w:shd w:val="clear" w:color="auto" w:fill="5C83A4"/>
          </w:tcPr>
          <w:p w14:paraId="6AB7BD7C" w14:textId="77777777" w:rsidR="004B0256" w:rsidRPr="00490271" w:rsidRDefault="004B0256" w:rsidP="004B0256">
            <w:pPr>
              <w:rPr>
                <w:color w:val="FFFFFF"/>
              </w:rPr>
            </w:pPr>
            <w:r>
              <w:rPr>
                <w:rFonts w:ascii="Verdana" w:hAnsi="Verdana"/>
                <w:b/>
                <w:color w:val="FFFFFF"/>
                <w:szCs w:val="20"/>
              </w:rPr>
              <w:t>Requirements Covered</w:t>
            </w:r>
          </w:p>
        </w:tc>
      </w:tr>
      <w:tr w:rsidR="004B0256" w14:paraId="62E9E197" w14:textId="77777777">
        <w:tc>
          <w:tcPr>
            <w:tcW w:w="9513" w:type="dxa"/>
          </w:tcPr>
          <w:p w14:paraId="14B445E3" w14:textId="5CD62EA2" w:rsidR="004B0256" w:rsidRPr="00501C4C" w:rsidRDefault="007A31DC" w:rsidP="004B0256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Frames should be in jpg format  </w:t>
            </w:r>
          </w:p>
        </w:tc>
      </w:tr>
    </w:tbl>
    <w:p w14:paraId="41804CAD" w14:textId="77777777" w:rsidR="004B0256" w:rsidRDefault="004B0256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501C4C" w14:paraId="11708305" w14:textId="77777777">
        <w:tc>
          <w:tcPr>
            <w:tcW w:w="9513" w:type="dxa"/>
            <w:shd w:val="clear" w:color="auto" w:fill="5C83A4"/>
          </w:tcPr>
          <w:p w14:paraId="720A551F" w14:textId="77777777" w:rsidR="00501C4C" w:rsidRPr="00490271" w:rsidRDefault="00F6761B" w:rsidP="00D2325B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Purpose of test</w:t>
            </w:r>
          </w:p>
        </w:tc>
      </w:tr>
      <w:tr w:rsidR="00501C4C" w14:paraId="5511D47D" w14:textId="77777777">
        <w:tc>
          <w:tcPr>
            <w:tcW w:w="9513" w:type="dxa"/>
          </w:tcPr>
          <w:p w14:paraId="245F1AEE" w14:textId="1FC7F7BC" w:rsidR="00501C4C" w:rsidRDefault="00501C4C" w:rsidP="00D2325B"/>
          <w:p w14:paraId="5577BCF0" w14:textId="6F9AE647" w:rsidR="007A31DC" w:rsidRDefault="007A31DC" w:rsidP="00D2325B">
            <w:r>
              <w:t xml:space="preserve">Convert the frames in jpg format </w:t>
            </w:r>
            <w:r w:rsidR="00207058">
              <w:t>into</w:t>
            </w:r>
            <w:r>
              <w:t xml:space="preserve"> Stream </w:t>
            </w:r>
          </w:p>
          <w:p w14:paraId="6F98D434" w14:textId="77777777" w:rsidR="00F6761B" w:rsidRDefault="00F6761B" w:rsidP="00D2325B"/>
        </w:tc>
      </w:tr>
    </w:tbl>
    <w:p w14:paraId="28119428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F6761B" w14:paraId="15D5FF90" w14:textId="77777777">
        <w:tc>
          <w:tcPr>
            <w:tcW w:w="9513" w:type="dxa"/>
            <w:shd w:val="clear" w:color="auto" w:fill="5C83A4"/>
          </w:tcPr>
          <w:p w14:paraId="456D86B7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Input Test Data</w:t>
            </w:r>
          </w:p>
        </w:tc>
      </w:tr>
      <w:tr w:rsidR="00F6761B" w14:paraId="10880F9F" w14:textId="77777777">
        <w:tc>
          <w:tcPr>
            <w:tcW w:w="9513" w:type="dxa"/>
          </w:tcPr>
          <w:p w14:paraId="4DB9EC10" w14:textId="2C4F4C48" w:rsidR="00F6761B" w:rsidRDefault="00F6761B" w:rsidP="00C80F19"/>
          <w:p w14:paraId="792E34FA" w14:textId="177CB5FD" w:rsidR="00F96179" w:rsidRDefault="00F96179" w:rsidP="00C80F19">
            <w:r>
              <w:t xml:space="preserve">The directory of the frames in string </w:t>
            </w:r>
            <w:r w:rsidR="00AB190C">
              <w:t>(</w:t>
            </w:r>
            <w:proofErr w:type="spellStart"/>
            <w:r w:rsidR="00AB190C">
              <w:t>picDir</w:t>
            </w:r>
            <w:proofErr w:type="spellEnd"/>
            <w:r w:rsidR="00AB190C">
              <w:t>)</w:t>
            </w:r>
            <w:r>
              <w:t xml:space="preserve"> </w:t>
            </w:r>
          </w:p>
          <w:p w14:paraId="70A1F6DA" w14:textId="77777777" w:rsidR="00F6761B" w:rsidRDefault="00F6761B" w:rsidP="00C80F19"/>
        </w:tc>
      </w:tr>
    </w:tbl>
    <w:p w14:paraId="4ECBF524" w14:textId="77777777" w:rsidR="00987CD9" w:rsidRDefault="00987CD9" w:rsidP="00D2325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87"/>
      </w:tblGrid>
      <w:tr w:rsidR="00F6761B" w14:paraId="6589EF34" w14:textId="77777777">
        <w:tc>
          <w:tcPr>
            <w:tcW w:w="9513" w:type="dxa"/>
            <w:shd w:val="clear" w:color="auto" w:fill="5C83A4"/>
          </w:tcPr>
          <w:p w14:paraId="018850A1" w14:textId="77777777" w:rsidR="00F6761B" w:rsidRPr="00490271" w:rsidRDefault="00F6761B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 xml:space="preserve">Test </w:t>
            </w:r>
            <w:r w:rsidR="00FB3C2C" w:rsidRPr="00490271">
              <w:rPr>
                <w:rFonts w:ascii="Verdana" w:hAnsi="Verdana"/>
                <w:b/>
                <w:color w:val="FFFFFF"/>
                <w:szCs w:val="20"/>
              </w:rPr>
              <w:t>Steps</w:t>
            </w:r>
          </w:p>
        </w:tc>
      </w:tr>
      <w:tr w:rsidR="00F6761B" w14:paraId="241BEEB5" w14:textId="77777777">
        <w:tc>
          <w:tcPr>
            <w:tcW w:w="9513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9355" w:type="dxa"/>
              <w:tblLook w:val="01E0" w:firstRow="1" w:lastRow="1" w:firstColumn="1" w:lastColumn="1" w:noHBand="0" w:noVBand="0"/>
            </w:tblPr>
            <w:tblGrid>
              <w:gridCol w:w="390"/>
              <w:gridCol w:w="5812"/>
              <w:gridCol w:w="3153"/>
            </w:tblGrid>
            <w:tr w:rsidR="00FB3C2C" w14:paraId="6D5346F8" w14:textId="77777777">
              <w:tc>
                <w:tcPr>
                  <w:tcW w:w="390" w:type="dxa"/>
                  <w:shd w:val="clear" w:color="auto" w:fill="E5E8F9"/>
                </w:tcPr>
                <w:p w14:paraId="77AA7900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#</w:t>
                  </w:r>
                </w:p>
              </w:tc>
              <w:tc>
                <w:tcPr>
                  <w:tcW w:w="5812" w:type="dxa"/>
                  <w:shd w:val="clear" w:color="auto" w:fill="E5E8F9"/>
                </w:tcPr>
                <w:p w14:paraId="61F0FBDF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Description</w:t>
                  </w:r>
                </w:p>
              </w:tc>
              <w:tc>
                <w:tcPr>
                  <w:tcW w:w="3153" w:type="dxa"/>
                  <w:shd w:val="clear" w:color="auto" w:fill="E5E8F9"/>
                </w:tcPr>
                <w:p w14:paraId="74FB720D" w14:textId="77777777" w:rsidR="00FB3C2C" w:rsidRPr="00FB3C2C" w:rsidRDefault="00FB3C2C" w:rsidP="00C80F19">
                  <w:pPr>
                    <w:rPr>
                      <w:rFonts w:ascii="Verdana" w:hAnsi="Verdana"/>
                      <w:b/>
                    </w:rPr>
                  </w:pPr>
                  <w:r w:rsidRPr="00FB3C2C">
                    <w:rPr>
                      <w:rFonts w:ascii="Verdana" w:hAnsi="Verdana"/>
                      <w:b/>
                    </w:rPr>
                    <w:t>Expected Outcome</w:t>
                  </w:r>
                </w:p>
              </w:tc>
            </w:tr>
            <w:tr w:rsidR="00FB3C2C" w14:paraId="16AF1285" w14:textId="77777777">
              <w:tc>
                <w:tcPr>
                  <w:tcW w:w="390" w:type="dxa"/>
                </w:tcPr>
                <w:p w14:paraId="2ED687D0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1</w:t>
                  </w:r>
                </w:p>
              </w:tc>
              <w:tc>
                <w:tcPr>
                  <w:tcW w:w="5812" w:type="dxa"/>
                </w:tcPr>
                <w:p w14:paraId="772509CE" w14:textId="030ABEA9" w:rsidR="00FB3C2C" w:rsidRDefault="00F57683" w:rsidP="00C80F19">
                  <w:r>
                    <w:t xml:space="preserve">Convert each frame into stream and save it into array </w:t>
                  </w:r>
                </w:p>
              </w:tc>
              <w:tc>
                <w:tcPr>
                  <w:tcW w:w="3153" w:type="dxa"/>
                </w:tcPr>
                <w:p w14:paraId="62F61C78" w14:textId="75ED6D7E" w:rsidR="00FB3C2C" w:rsidRDefault="00F57683" w:rsidP="00C80F19">
                  <w:r>
                    <w:t xml:space="preserve">Array of streams </w:t>
                  </w:r>
                </w:p>
              </w:tc>
            </w:tr>
            <w:tr w:rsidR="00FB3C2C" w14:paraId="4367F373" w14:textId="77777777">
              <w:tc>
                <w:tcPr>
                  <w:tcW w:w="390" w:type="dxa"/>
                </w:tcPr>
                <w:p w14:paraId="55663382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2</w:t>
                  </w:r>
                </w:p>
              </w:tc>
              <w:tc>
                <w:tcPr>
                  <w:tcW w:w="5812" w:type="dxa"/>
                </w:tcPr>
                <w:p w14:paraId="4CD2EF19" w14:textId="77777777" w:rsidR="00FB3C2C" w:rsidRDefault="00FB3C2C" w:rsidP="00C80F19"/>
              </w:tc>
              <w:tc>
                <w:tcPr>
                  <w:tcW w:w="3153" w:type="dxa"/>
                </w:tcPr>
                <w:p w14:paraId="532B68FF" w14:textId="77777777" w:rsidR="00FB3C2C" w:rsidRDefault="00FB3C2C" w:rsidP="00C80F19"/>
              </w:tc>
            </w:tr>
            <w:tr w:rsidR="00FB3C2C" w14:paraId="7EA3FD22" w14:textId="77777777">
              <w:tc>
                <w:tcPr>
                  <w:tcW w:w="390" w:type="dxa"/>
                </w:tcPr>
                <w:p w14:paraId="05F36370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3</w:t>
                  </w:r>
                </w:p>
              </w:tc>
              <w:tc>
                <w:tcPr>
                  <w:tcW w:w="5812" w:type="dxa"/>
                </w:tcPr>
                <w:p w14:paraId="653A7F4D" w14:textId="77777777" w:rsidR="00FB3C2C" w:rsidRDefault="00FB3C2C" w:rsidP="00C80F19"/>
              </w:tc>
              <w:tc>
                <w:tcPr>
                  <w:tcW w:w="3153" w:type="dxa"/>
                </w:tcPr>
                <w:p w14:paraId="10328EFB" w14:textId="77777777" w:rsidR="00FB3C2C" w:rsidRDefault="00FB3C2C" w:rsidP="00C80F19"/>
              </w:tc>
            </w:tr>
            <w:tr w:rsidR="00FB3C2C" w14:paraId="189DB406" w14:textId="77777777">
              <w:tc>
                <w:tcPr>
                  <w:tcW w:w="390" w:type="dxa"/>
                </w:tcPr>
                <w:p w14:paraId="74330C44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4</w:t>
                  </w:r>
                </w:p>
              </w:tc>
              <w:tc>
                <w:tcPr>
                  <w:tcW w:w="5812" w:type="dxa"/>
                </w:tcPr>
                <w:p w14:paraId="656A83E9" w14:textId="77777777" w:rsidR="00FB3C2C" w:rsidRDefault="00FB3C2C" w:rsidP="00C80F19"/>
              </w:tc>
              <w:tc>
                <w:tcPr>
                  <w:tcW w:w="3153" w:type="dxa"/>
                </w:tcPr>
                <w:p w14:paraId="4253818C" w14:textId="77777777" w:rsidR="00FB3C2C" w:rsidRDefault="00FB3C2C" w:rsidP="00C80F19"/>
              </w:tc>
            </w:tr>
            <w:tr w:rsidR="00FB3C2C" w14:paraId="50EB7B46" w14:textId="77777777">
              <w:tc>
                <w:tcPr>
                  <w:tcW w:w="390" w:type="dxa"/>
                </w:tcPr>
                <w:p w14:paraId="75100DB0" w14:textId="77777777" w:rsidR="00FB3C2C" w:rsidRPr="00FB3C2C" w:rsidRDefault="00FB3C2C" w:rsidP="00C80F19">
                  <w:pPr>
                    <w:rPr>
                      <w:b/>
                    </w:rPr>
                  </w:pPr>
                  <w:r w:rsidRPr="00FB3C2C">
                    <w:rPr>
                      <w:b/>
                    </w:rPr>
                    <w:t>5</w:t>
                  </w:r>
                </w:p>
              </w:tc>
              <w:tc>
                <w:tcPr>
                  <w:tcW w:w="5812" w:type="dxa"/>
                </w:tcPr>
                <w:p w14:paraId="03EA0C08" w14:textId="77777777" w:rsidR="00FB3C2C" w:rsidRDefault="00FB3C2C" w:rsidP="00C80F19"/>
              </w:tc>
              <w:tc>
                <w:tcPr>
                  <w:tcW w:w="3153" w:type="dxa"/>
                </w:tcPr>
                <w:p w14:paraId="44DC4262" w14:textId="77777777" w:rsidR="00FB3C2C" w:rsidRDefault="00FB3C2C" w:rsidP="00C80F19"/>
              </w:tc>
            </w:tr>
          </w:tbl>
          <w:p w14:paraId="74E505D1" w14:textId="77777777" w:rsidR="00F6761B" w:rsidRDefault="00F6761B" w:rsidP="00C80F19"/>
          <w:p w14:paraId="111D1784" w14:textId="77777777" w:rsidR="00FB3C2C" w:rsidRDefault="00FB3C2C" w:rsidP="00C80F19"/>
        </w:tc>
      </w:tr>
      <w:tr w:rsidR="00FB3C2C" w14:paraId="702F23D0" w14:textId="77777777">
        <w:tc>
          <w:tcPr>
            <w:tcW w:w="9513" w:type="dxa"/>
            <w:shd w:val="clear" w:color="auto" w:fill="5C83A4"/>
          </w:tcPr>
          <w:p w14:paraId="5EA161BB" w14:textId="77777777" w:rsidR="00FB3C2C" w:rsidRPr="00490271" w:rsidRDefault="00FB3C2C" w:rsidP="00C80F19">
            <w:pPr>
              <w:rPr>
                <w:color w:val="FFFFFF"/>
              </w:rPr>
            </w:pPr>
            <w:r w:rsidRPr="00490271">
              <w:rPr>
                <w:rFonts w:ascii="Verdana" w:hAnsi="Verdana"/>
                <w:b/>
                <w:color w:val="FFFFFF"/>
                <w:szCs w:val="20"/>
              </w:rPr>
              <w:t>Overall Outcome</w:t>
            </w:r>
          </w:p>
        </w:tc>
      </w:tr>
      <w:tr w:rsidR="00FB3C2C" w14:paraId="0ACAEE88" w14:textId="77777777">
        <w:tc>
          <w:tcPr>
            <w:tcW w:w="9513" w:type="dxa"/>
          </w:tcPr>
          <w:p w14:paraId="5B7DDD72" w14:textId="627E122E" w:rsidR="00FB3C2C" w:rsidRDefault="00FB3C2C" w:rsidP="00C80F19">
            <w:pPr>
              <w:rPr>
                <w:rFonts w:ascii="Verdana" w:hAnsi="Verdana"/>
                <w:b/>
              </w:rPr>
            </w:pPr>
          </w:p>
          <w:p w14:paraId="198C6001" w14:textId="24200F63" w:rsidR="00EE4D97" w:rsidRDefault="00EE4D97" w:rsidP="00C80F1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Get array of streams from jpg images </w:t>
            </w:r>
          </w:p>
          <w:p w14:paraId="06A53410" w14:textId="77777777" w:rsidR="00FB3C2C" w:rsidRPr="00FB3C2C" w:rsidRDefault="00FB3C2C" w:rsidP="00C80F19">
            <w:pPr>
              <w:rPr>
                <w:rFonts w:ascii="Verdana" w:hAnsi="Verdana"/>
                <w:b/>
              </w:rPr>
            </w:pPr>
          </w:p>
        </w:tc>
      </w:tr>
    </w:tbl>
    <w:p w14:paraId="262D8B09" w14:textId="77777777" w:rsidR="00F6761B" w:rsidRDefault="00F6761B" w:rsidP="00D2325B"/>
    <w:sectPr w:rsidR="00F6761B" w:rsidSect="00987CD9">
      <w:headerReference w:type="default" r:id="rId7"/>
      <w:footerReference w:type="default" r:id="rId8"/>
      <w:type w:val="continuous"/>
      <w:pgSz w:w="11906" w:h="16838" w:code="9"/>
      <w:pgMar w:top="1438" w:right="1021" w:bottom="158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F0DF" w14:textId="77777777" w:rsidR="009E0AF1" w:rsidRDefault="009E0AF1">
      <w:r>
        <w:separator/>
      </w:r>
    </w:p>
  </w:endnote>
  <w:endnote w:type="continuationSeparator" w:id="0">
    <w:p w14:paraId="24271805" w14:textId="77777777" w:rsidR="009E0AF1" w:rsidRDefault="009E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8604" w14:textId="77777777" w:rsidR="004B0256" w:rsidRPr="005A0D87" w:rsidRDefault="004B0256">
    <w:pPr>
      <w:rPr>
        <w:sz w:val="16"/>
        <w:szCs w:val="16"/>
      </w:rPr>
    </w:pPr>
    <w:r>
      <w:t>CONFIDENTIAL</w:t>
    </w:r>
    <w:r>
      <w:tab/>
    </w:r>
    <w:r>
      <w:tab/>
    </w:r>
    <w:r>
      <w:tab/>
    </w:r>
    <w:r>
      <w:tab/>
    </w:r>
    <w:r w:rsidR="00D4010C">
      <w:t xml:space="preserve">Template </w:t>
    </w:r>
    <w:r w:rsidRPr="005A0D87">
      <w:rPr>
        <w:sz w:val="16"/>
        <w:szCs w:val="16"/>
      </w:rPr>
      <w:t xml:space="preserve">© Copyright </w:t>
    </w:r>
    <w:proofErr w:type="spellStart"/>
    <w:r w:rsidRPr="005A0D87">
      <w:rPr>
        <w:sz w:val="16"/>
        <w:szCs w:val="16"/>
      </w:rPr>
      <w:t>Henshuu</w:t>
    </w:r>
    <w:proofErr w:type="spellEnd"/>
    <w:r w:rsidRPr="005A0D87">
      <w:rPr>
        <w:sz w:val="16"/>
        <w:szCs w:val="16"/>
      </w:rPr>
      <w:t xml:space="preserve">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1E81" w14:textId="77777777" w:rsidR="009E0AF1" w:rsidRDefault="009E0AF1">
      <w:r>
        <w:separator/>
      </w:r>
    </w:p>
  </w:footnote>
  <w:footnote w:type="continuationSeparator" w:id="0">
    <w:p w14:paraId="0E941472" w14:textId="77777777" w:rsidR="009E0AF1" w:rsidRDefault="009E0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57DF" w14:textId="77777777" w:rsidR="004B0256" w:rsidRDefault="004B0256" w:rsidP="005A0D87">
    <w:pPr>
      <w:pStyle w:val="Header"/>
      <w:tabs>
        <w:tab w:val="right" w:pos="9297"/>
      </w:tabs>
      <w:jc w:val="right"/>
    </w:pPr>
    <w:r>
      <w:rPr>
        <w:rFonts w:ascii="Verdana" w:hAnsi="Verdana"/>
      </w:rPr>
      <w:tab/>
    </w:r>
    <w:r>
      <w:rPr>
        <w:rFonts w:ascii="Verdana" w:hAnsi="Verdan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7" w15:restartNumberingAfterBreak="0">
    <w:nsid w:val="731663E3"/>
    <w:multiLevelType w:val="hybridMultilevel"/>
    <w:tmpl w:val="91F6EE98"/>
    <w:lvl w:ilvl="0" w:tplc="FFFFFFFF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8" w15:restartNumberingAfterBreak="0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A7"/>
    <w:rsid w:val="00002A2D"/>
    <w:rsid w:val="000030BA"/>
    <w:rsid w:val="00005AA7"/>
    <w:rsid w:val="000218FE"/>
    <w:rsid w:val="000219CD"/>
    <w:rsid w:val="000267FC"/>
    <w:rsid w:val="00026E2B"/>
    <w:rsid w:val="00027A40"/>
    <w:rsid w:val="00030AAF"/>
    <w:rsid w:val="0003121E"/>
    <w:rsid w:val="00031D1F"/>
    <w:rsid w:val="0003461A"/>
    <w:rsid w:val="00044AC8"/>
    <w:rsid w:val="000451D4"/>
    <w:rsid w:val="0004629D"/>
    <w:rsid w:val="00053DE5"/>
    <w:rsid w:val="00060810"/>
    <w:rsid w:val="000711FF"/>
    <w:rsid w:val="0007679B"/>
    <w:rsid w:val="000A1EAA"/>
    <w:rsid w:val="000A394A"/>
    <w:rsid w:val="000A3E53"/>
    <w:rsid w:val="000A7C9E"/>
    <w:rsid w:val="000A7E06"/>
    <w:rsid w:val="000B194B"/>
    <w:rsid w:val="000B249C"/>
    <w:rsid w:val="000B3198"/>
    <w:rsid w:val="000B3E73"/>
    <w:rsid w:val="000B6952"/>
    <w:rsid w:val="000C5125"/>
    <w:rsid w:val="000C514D"/>
    <w:rsid w:val="000C539E"/>
    <w:rsid w:val="000D3FF1"/>
    <w:rsid w:val="000D4DF7"/>
    <w:rsid w:val="000D6E6E"/>
    <w:rsid w:val="000E4919"/>
    <w:rsid w:val="0010366F"/>
    <w:rsid w:val="0010434E"/>
    <w:rsid w:val="001176E0"/>
    <w:rsid w:val="00122C74"/>
    <w:rsid w:val="001245A7"/>
    <w:rsid w:val="00137DCB"/>
    <w:rsid w:val="001479F5"/>
    <w:rsid w:val="00150C9A"/>
    <w:rsid w:val="0015372A"/>
    <w:rsid w:val="001538CE"/>
    <w:rsid w:val="00155B70"/>
    <w:rsid w:val="00162E42"/>
    <w:rsid w:val="00164E36"/>
    <w:rsid w:val="001708CC"/>
    <w:rsid w:val="00170D0C"/>
    <w:rsid w:val="00171BAC"/>
    <w:rsid w:val="001738E5"/>
    <w:rsid w:val="00185F0E"/>
    <w:rsid w:val="00187C1E"/>
    <w:rsid w:val="00192A08"/>
    <w:rsid w:val="00196DBE"/>
    <w:rsid w:val="00197AED"/>
    <w:rsid w:val="001A3338"/>
    <w:rsid w:val="001A5A4E"/>
    <w:rsid w:val="001B0B09"/>
    <w:rsid w:val="001B339B"/>
    <w:rsid w:val="001B4798"/>
    <w:rsid w:val="001C61E1"/>
    <w:rsid w:val="001D0AB8"/>
    <w:rsid w:val="001D19F1"/>
    <w:rsid w:val="001E6B0C"/>
    <w:rsid w:val="001F0654"/>
    <w:rsid w:val="001F3417"/>
    <w:rsid w:val="00200480"/>
    <w:rsid w:val="00207058"/>
    <w:rsid w:val="002113BA"/>
    <w:rsid w:val="00214111"/>
    <w:rsid w:val="00222852"/>
    <w:rsid w:val="00224658"/>
    <w:rsid w:val="00225AB0"/>
    <w:rsid w:val="002272FD"/>
    <w:rsid w:val="0023124C"/>
    <w:rsid w:val="002328B1"/>
    <w:rsid w:val="00232A5B"/>
    <w:rsid w:val="00237CE4"/>
    <w:rsid w:val="002467A7"/>
    <w:rsid w:val="00252934"/>
    <w:rsid w:val="002557F4"/>
    <w:rsid w:val="00260D20"/>
    <w:rsid w:val="0026449B"/>
    <w:rsid w:val="00266D60"/>
    <w:rsid w:val="00281354"/>
    <w:rsid w:val="0028213F"/>
    <w:rsid w:val="00282721"/>
    <w:rsid w:val="00287998"/>
    <w:rsid w:val="00290451"/>
    <w:rsid w:val="002A01DB"/>
    <w:rsid w:val="002A1205"/>
    <w:rsid w:val="002A3516"/>
    <w:rsid w:val="002A4B49"/>
    <w:rsid w:val="002A5A2A"/>
    <w:rsid w:val="002B1D10"/>
    <w:rsid w:val="002B3586"/>
    <w:rsid w:val="002B602B"/>
    <w:rsid w:val="002B78DB"/>
    <w:rsid w:val="002C3270"/>
    <w:rsid w:val="002C540B"/>
    <w:rsid w:val="002D419B"/>
    <w:rsid w:val="003105EC"/>
    <w:rsid w:val="00320C23"/>
    <w:rsid w:val="00322689"/>
    <w:rsid w:val="00323A3C"/>
    <w:rsid w:val="00327322"/>
    <w:rsid w:val="00330E96"/>
    <w:rsid w:val="003321DC"/>
    <w:rsid w:val="00332914"/>
    <w:rsid w:val="00336B05"/>
    <w:rsid w:val="003417AD"/>
    <w:rsid w:val="00346D3D"/>
    <w:rsid w:val="00350555"/>
    <w:rsid w:val="003548E0"/>
    <w:rsid w:val="00360FFD"/>
    <w:rsid w:val="00362A7E"/>
    <w:rsid w:val="003637DE"/>
    <w:rsid w:val="003701ED"/>
    <w:rsid w:val="00371271"/>
    <w:rsid w:val="003830F8"/>
    <w:rsid w:val="00386526"/>
    <w:rsid w:val="00392F15"/>
    <w:rsid w:val="003941B6"/>
    <w:rsid w:val="0039575E"/>
    <w:rsid w:val="003A1EA2"/>
    <w:rsid w:val="003A36AE"/>
    <w:rsid w:val="003B1088"/>
    <w:rsid w:val="003B601D"/>
    <w:rsid w:val="003B63DD"/>
    <w:rsid w:val="003C5B8E"/>
    <w:rsid w:val="003C60D9"/>
    <w:rsid w:val="003C7EB2"/>
    <w:rsid w:val="003D02B5"/>
    <w:rsid w:val="003D389E"/>
    <w:rsid w:val="003D533C"/>
    <w:rsid w:val="003E40E8"/>
    <w:rsid w:val="003F1149"/>
    <w:rsid w:val="003F285A"/>
    <w:rsid w:val="0040062A"/>
    <w:rsid w:val="00402E11"/>
    <w:rsid w:val="00403711"/>
    <w:rsid w:val="00415FD6"/>
    <w:rsid w:val="0042251D"/>
    <w:rsid w:val="00427BC1"/>
    <w:rsid w:val="004349E9"/>
    <w:rsid w:val="00434E0F"/>
    <w:rsid w:val="0043521B"/>
    <w:rsid w:val="00447754"/>
    <w:rsid w:val="0046050F"/>
    <w:rsid w:val="00463660"/>
    <w:rsid w:val="00470068"/>
    <w:rsid w:val="00471EA2"/>
    <w:rsid w:val="00472454"/>
    <w:rsid w:val="00482E72"/>
    <w:rsid w:val="0048656A"/>
    <w:rsid w:val="004869B1"/>
    <w:rsid w:val="00490271"/>
    <w:rsid w:val="00491B8C"/>
    <w:rsid w:val="004A29D1"/>
    <w:rsid w:val="004A2D60"/>
    <w:rsid w:val="004A459D"/>
    <w:rsid w:val="004A665A"/>
    <w:rsid w:val="004B0256"/>
    <w:rsid w:val="004B0556"/>
    <w:rsid w:val="004B067E"/>
    <w:rsid w:val="004B427F"/>
    <w:rsid w:val="004C1AAE"/>
    <w:rsid w:val="004D465A"/>
    <w:rsid w:val="004D5A35"/>
    <w:rsid w:val="004D5D69"/>
    <w:rsid w:val="004F0A96"/>
    <w:rsid w:val="004F1DA8"/>
    <w:rsid w:val="004F2A5B"/>
    <w:rsid w:val="004F4647"/>
    <w:rsid w:val="00501C4C"/>
    <w:rsid w:val="005046E9"/>
    <w:rsid w:val="005058CC"/>
    <w:rsid w:val="00512E56"/>
    <w:rsid w:val="00512F2C"/>
    <w:rsid w:val="00517648"/>
    <w:rsid w:val="0052553A"/>
    <w:rsid w:val="005360E3"/>
    <w:rsid w:val="00543967"/>
    <w:rsid w:val="005506E0"/>
    <w:rsid w:val="005707BD"/>
    <w:rsid w:val="00573E74"/>
    <w:rsid w:val="0057428C"/>
    <w:rsid w:val="00574BB5"/>
    <w:rsid w:val="00575A0C"/>
    <w:rsid w:val="00586A6F"/>
    <w:rsid w:val="00592BF5"/>
    <w:rsid w:val="00592CE8"/>
    <w:rsid w:val="00593F66"/>
    <w:rsid w:val="00596464"/>
    <w:rsid w:val="00596AED"/>
    <w:rsid w:val="005A0032"/>
    <w:rsid w:val="005A0D87"/>
    <w:rsid w:val="005A1951"/>
    <w:rsid w:val="005A4ACD"/>
    <w:rsid w:val="005A4BCF"/>
    <w:rsid w:val="005A4CB1"/>
    <w:rsid w:val="005B0601"/>
    <w:rsid w:val="005B5BB6"/>
    <w:rsid w:val="005C2A29"/>
    <w:rsid w:val="005C50B4"/>
    <w:rsid w:val="005C649B"/>
    <w:rsid w:val="005D17CC"/>
    <w:rsid w:val="005D6066"/>
    <w:rsid w:val="005D7D15"/>
    <w:rsid w:val="005E18AA"/>
    <w:rsid w:val="005E721A"/>
    <w:rsid w:val="005F2D01"/>
    <w:rsid w:val="005F4260"/>
    <w:rsid w:val="00604922"/>
    <w:rsid w:val="006212F1"/>
    <w:rsid w:val="0063401D"/>
    <w:rsid w:val="00636859"/>
    <w:rsid w:val="00645303"/>
    <w:rsid w:val="006512C7"/>
    <w:rsid w:val="00652B48"/>
    <w:rsid w:val="006612DD"/>
    <w:rsid w:val="0066140D"/>
    <w:rsid w:val="006636BF"/>
    <w:rsid w:val="006676E4"/>
    <w:rsid w:val="0067580E"/>
    <w:rsid w:val="0069498A"/>
    <w:rsid w:val="00695D12"/>
    <w:rsid w:val="006A4D5B"/>
    <w:rsid w:val="006A7A37"/>
    <w:rsid w:val="006A7EA4"/>
    <w:rsid w:val="006B5BA1"/>
    <w:rsid w:val="006C3365"/>
    <w:rsid w:val="006D6394"/>
    <w:rsid w:val="006D6925"/>
    <w:rsid w:val="006D69E9"/>
    <w:rsid w:val="006E12F4"/>
    <w:rsid w:val="006E2A09"/>
    <w:rsid w:val="006E2F7B"/>
    <w:rsid w:val="006F550F"/>
    <w:rsid w:val="0070122E"/>
    <w:rsid w:val="00706771"/>
    <w:rsid w:val="0071308F"/>
    <w:rsid w:val="0071355A"/>
    <w:rsid w:val="00714392"/>
    <w:rsid w:val="0072460B"/>
    <w:rsid w:val="00732AF5"/>
    <w:rsid w:val="0073544A"/>
    <w:rsid w:val="00746154"/>
    <w:rsid w:val="00746E90"/>
    <w:rsid w:val="007472BD"/>
    <w:rsid w:val="00752782"/>
    <w:rsid w:val="00766495"/>
    <w:rsid w:val="0077516E"/>
    <w:rsid w:val="00776348"/>
    <w:rsid w:val="00780893"/>
    <w:rsid w:val="00780A09"/>
    <w:rsid w:val="00786A8C"/>
    <w:rsid w:val="00787563"/>
    <w:rsid w:val="00795158"/>
    <w:rsid w:val="007A31DC"/>
    <w:rsid w:val="007A3D27"/>
    <w:rsid w:val="007A4228"/>
    <w:rsid w:val="007B36D6"/>
    <w:rsid w:val="007B4C64"/>
    <w:rsid w:val="007B4F74"/>
    <w:rsid w:val="007B7493"/>
    <w:rsid w:val="007C24D9"/>
    <w:rsid w:val="007D247F"/>
    <w:rsid w:val="007D36D1"/>
    <w:rsid w:val="007E06D3"/>
    <w:rsid w:val="007F1A1C"/>
    <w:rsid w:val="007F7EF1"/>
    <w:rsid w:val="0080073F"/>
    <w:rsid w:val="00800DC3"/>
    <w:rsid w:val="00811E7A"/>
    <w:rsid w:val="00821A81"/>
    <w:rsid w:val="0083769A"/>
    <w:rsid w:val="00841584"/>
    <w:rsid w:val="008675CF"/>
    <w:rsid w:val="008717B3"/>
    <w:rsid w:val="00871C16"/>
    <w:rsid w:val="00872E5B"/>
    <w:rsid w:val="00873A1C"/>
    <w:rsid w:val="00881E18"/>
    <w:rsid w:val="00887571"/>
    <w:rsid w:val="008A10EE"/>
    <w:rsid w:val="008A4A75"/>
    <w:rsid w:val="008A62C3"/>
    <w:rsid w:val="008B1CD0"/>
    <w:rsid w:val="008D2AD0"/>
    <w:rsid w:val="008D39B4"/>
    <w:rsid w:val="008D4C12"/>
    <w:rsid w:val="008D64C8"/>
    <w:rsid w:val="008E6741"/>
    <w:rsid w:val="008F18F5"/>
    <w:rsid w:val="008F3AAC"/>
    <w:rsid w:val="009064C3"/>
    <w:rsid w:val="00907760"/>
    <w:rsid w:val="00910E6A"/>
    <w:rsid w:val="00920A30"/>
    <w:rsid w:val="00934890"/>
    <w:rsid w:val="00940425"/>
    <w:rsid w:val="0094530D"/>
    <w:rsid w:val="00954718"/>
    <w:rsid w:val="00970454"/>
    <w:rsid w:val="00970E6F"/>
    <w:rsid w:val="00971BDD"/>
    <w:rsid w:val="00975B89"/>
    <w:rsid w:val="00976920"/>
    <w:rsid w:val="00980871"/>
    <w:rsid w:val="00984521"/>
    <w:rsid w:val="00986536"/>
    <w:rsid w:val="00987458"/>
    <w:rsid w:val="00987CD9"/>
    <w:rsid w:val="009938E4"/>
    <w:rsid w:val="009949A9"/>
    <w:rsid w:val="009950E1"/>
    <w:rsid w:val="0099587A"/>
    <w:rsid w:val="009A2F5C"/>
    <w:rsid w:val="009A7F9E"/>
    <w:rsid w:val="009C5574"/>
    <w:rsid w:val="009D58DA"/>
    <w:rsid w:val="009E0AF1"/>
    <w:rsid w:val="009E6752"/>
    <w:rsid w:val="009F53F3"/>
    <w:rsid w:val="009F54C1"/>
    <w:rsid w:val="009F6498"/>
    <w:rsid w:val="00A0334E"/>
    <w:rsid w:val="00A11BD9"/>
    <w:rsid w:val="00A12C9E"/>
    <w:rsid w:val="00A15F83"/>
    <w:rsid w:val="00A178C1"/>
    <w:rsid w:val="00A22CBF"/>
    <w:rsid w:val="00A2366B"/>
    <w:rsid w:val="00A23FD1"/>
    <w:rsid w:val="00A26FE8"/>
    <w:rsid w:val="00A356DF"/>
    <w:rsid w:val="00A46DB5"/>
    <w:rsid w:val="00A519C8"/>
    <w:rsid w:val="00A57CF4"/>
    <w:rsid w:val="00A715E9"/>
    <w:rsid w:val="00A71E2F"/>
    <w:rsid w:val="00A846EE"/>
    <w:rsid w:val="00A85BA7"/>
    <w:rsid w:val="00A95D9E"/>
    <w:rsid w:val="00AA0327"/>
    <w:rsid w:val="00AA366A"/>
    <w:rsid w:val="00AB190C"/>
    <w:rsid w:val="00AB5F57"/>
    <w:rsid w:val="00AC6B15"/>
    <w:rsid w:val="00AD27E3"/>
    <w:rsid w:val="00AD4668"/>
    <w:rsid w:val="00AD51EE"/>
    <w:rsid w:val="00AD55F6"/>
    <w:rsid w:val="00AE3B88"/>
    <w:rsid w:val="00AF3F5C"/>
    <w:rsid w:val="00B02FA7"/>
    <w:rsid w:val="00B1455E"/>
    <w:rsid w:val="00B21948"/>
    <w:rsid w:val="00B266EC"/>
    <w:rsid w:val="00B2718C"/>
    <w:rsid w:val="00B31C60"/>
    <w:rsid w:val="00B341DC"/>
    <w:rsid w:val="00B34DED"/>
    <w:rsid w:val="00B4234F"/>
    <w:rsid w:val="00B45D12"/>
    <w:rsid w:val="00B51313"/>
    <w:rsid w:val="00B51B55"/>
    <w:rsid w:val="00B525E2"/>
    <w:rsid w:val="00B55A2D"/>
    <w:rsid w:val="00B55FFB"/>
    <w:rsid w:val="00B577C6"/>
    <w:rsid w:val="00B67EE0"/>
    <w:rsid w:val="00B70F57"/>
    <w:rsid w:val="00B74EFD"/>
    <w:rsid w:val="00B93FF2"/>
    <w:rsid w:val="00B9680C"/>
    <w:rsid w:val="00BA0FBC"/>
    <w:rsid w:val="00BA2FF3"/>
    <w:rsid w:val="00BA4C13"/>
    <w:rsid w:val="00BB246F"/>
    <w:rsid w:val="00BB5EB0"/>
    <w:rsid w:val="00BC194B"/>
    <w:rsid w:val="00BC242D"/>
    <w:rsid w:val="00BC3516"/>
    <w:rsid w:val="00BC493F"/>
    <w:rsid w:val="00BC5373"/>
    <w:rsid w:val="00BC5FEB"/>
    <w:rsid w:val="00BD0AAA"/>
    <w:rsid w:val="00BD32AD"/>
    <w:rsid w:val="00BD642E"/>
    <w:rsid w:val="00BE0034"/>
    <w:rsid w:val="00BE084A"/>
    <w:rsid w:val="00BF355D"/>
    <w:rsid w:val="00C112DD"/>
    <w:rsid w:val="00C269A2"/>
    <w:rsid w:val="00C352D3"/>
    <w:rsid w:val="00C36B5A"/>
    <w:rsid w:val="00C41AF0"/>
    <w:rsid w:val="00C41C2B"/>
    <w:rsid w:val="00C45C83"/>
    <w:rsid w:val="00C46336"/>
    <w:rsid w:val="00C54CA2"/>
    <w:rsid w:val="00C55945"/>
    <w:rsid w:val="00C65127"/>
    <w:rsid w:val="00C71BCC"/>
    <w:rsid w:val="00C743CD"/>
    <w:rsid w:val="00C7482E"/>
    <w:rsid w:val="00C7524D"/>
    <w:rsid w:val="00C77132"/>
    <w:rsid w:val="00C80F19"/>
    <w:rsid w:val="00C85090"/>
    <w:rsid w:val="00C8682B"/>
    <w:rsid w:val="00C86BB0"/>
    <w:rsid w:val="00C87F80"/>
    <w:rsid w:val="00C94950"/>
    <w:rsid w:val="00C97DD6"/>
    <w:rsid w:val="00CA2642"/>
    <w:rsid w:val="00CB5B5F"/>
    <w:rsid w:val="00CB6541"/>
    <w:rsid w:val="00CC03C5"/>
    <w:rsid w:val="00CC4605"/>
    <w:rsid w:val="00CC64E9"/>
    <w:rsid w:val="00CC755D"/>
    <w:rsid w:val="00CC77F0"/>
    <w:rsid w:val="00CC7E08"/>
    <w:rsid w:val="00CD2011"/>
    <w:rsid w:val="00CE075E"/>
    <w:rsid w:val="00CE2CED"/>
    <w:rsid w:val="00CE3D95"/>
    <w:rsid w:val="00CE613A"/>
    <w:rsid w:val="00D04B91"/>
    <w:rsid w:val="00D12197"/>
    <w:rsid w:val="00D13184"/>
    <w:rsid w:val="00D22C44"/>
    <w:rsid w:val="00D2325B"/>
    <w:rsid w:val="00D25714"/>
    <w:rsid w:val="00D2736B"/>
    <w:rsid w:val="00D30836"/>
    <w:rsid w:val="00D31E64"/>
    <w:rsid w:val="00D36C02"/>
    <w:rsid w:val="00D4010C"/>
    <w:rsid w:val="00D471F0"/>
    <w:rsid w:val="00D5094F"/>
    <w:rsid w:val="00D61D96"/>
    <w:rsid w:val="00D645AA"/>
    <w:rsid w:val="00D64E8C"/>
    <w:rsid w:val="00D70E4F"/>
    <w:rsid w:val="00D72AC2"/>
    <w:rsid w:val="00D77A7D"/>
    <w:rsid w:val="00D80874"/>
    <w:rsid w:val="00D810BB"/>
    <w:rsid w:val="00D83076"/>
    <w:rsid w:val="00D83BA5"/>
    <w:rsid w:val="00D860B9"/>
    <w:rsid w:val="00D943B4"/>
    <w:rsid w:val="00D96F60"/>
    <w:rsid w:val="00DA6A0A"/>
    <w:rsid w:val="00DB077C"/>
    <w:rsid w:val="00DB4C07"/>
    <w:rsid w:val="00DB5957"/>
    <w:rsid w:val="00DC37F8"/>
    <w:rsid w:val="00DC39F1"/>
    <w:rsid w:val="00DC68B9"/>
    <w:rsid w:val="00DD284A"/>
    <w:rsid w:val="00DD2CB3"/>
    <w:rsid w:val="00DD57B0"/>
    <w:rsid w:val="00DD7DC2"/>
    <w:rsid w:val="00DE0840"/>
    <w:rsid w:val="00DE0B41"/>
    <w:rsid w:val="00DE282A"/>
    <w:rsid w:val="00DE54FF"/>
    <w:rsid w:val="00DE769E"/>
    <w:rsid w:val="00E00665"/>
    <w:rsid w:val="00E12156"/>
    <w:rsid w:val="00E14A11"/>
    <w:rsid w:val="00E22905"/>
    <w:rsid w:val="00E30AB0"/>
    <w:rsid w:val="00E34C19"/>
    <w:rsid w:val="00E43CAF"/>
    <w:rsid w:val="00E502C7"/>
    <w:rsid w:val="00E61EF6"/>
    <w:rsid w:val="00E703FF"/>
    <w:rsid w:val="00E7054A"/>
    <w:rsid w:val="00E72E9F"/>
    <w:rsid w:val="00E7524C"/>
    <w:rsid w:val="00E862B5"/>
    <w:rsid w:val="00E94F0D"/>
    <w:rsid w:val="00EB27E2"/>
    <w:rsid w:val="00EB6701"/>
    <w:rsid w:val="00EC17A0"/>
    <w:rsid w:val="00EC68D6"/>
    <w:rsid w:val="00EC7575"/>
    <w:rsid w:val="00ED40C7"/>
    <w:rsid w:val="00ED498C"/>
    <w:rsid w:val="00EE4D97"/>
    <w:rsid w:val="00EF198B"/>
    <w:rsid w:val="00EF36EE"/>
    <w:rsid w:val="00EF510D"/>
    <w:rsid w:val="00EF7E63"/>
    <w:rsid w:val="00F02414"/>
    <w:rsid w:val="00F03DAA"/>
    <w:rsid w:val="00F11177"/>
    <w:rsid w:val="00F11206"/>
    <w:rsid w:val="00F11E27"/>
    <w:rsid w:val="00F15019"/>
    <w:rsid w:val="00F20C17"/>
    <w:rsid w:val="00F21E48"/>
    <w:rsid w:val="00F25C3F"/>
    <w:rsid w:val="00F33883"/>
    <w:rsid w:val="00F41167"/>
    <w:rsid w:val="00F42312"/>
    <w:rsid w:val="00F4374B"/>
    <w:rsid w:val="00F47762"/>
    <w:rsid w:val="00F57683"/>
    <w:rsid w:val="00F6761B"/>
    <w:rsid w:val="00F7073C"/>
    <w:rsid w:val="00F72625"/>
    <w:rsid w:val="00F82620"/>
    <w:rsid w:val="00F83C81"/>
    <w:rsid w:val="00F87F1F"/>
    <w:rsid w:val="00F91C59"/>
    <w:rsid w:val="00F9209B"/>
    <w:rsid w:val="00F96179"/>
    <w:rsid w:val="00FA2255"/>
    <w:rsid w:val="00FA5A95"/>
    <w:rsid w:val="00FB3C2C"/>
    <w:rsid w:val="00FB612B"/>
    <w:rsid w:val="00FC1C6D"/>
    <w:rsid w:val="00FC77E4"/>
    <w:rsid w:val="00FC7F98"/>
    <w:rsid w:val="00FD4200"/>
    <w:rsid w:val="00FE0C6A"/>
    <w:rsid w:val="00FE4073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C306C"/>
  <w15:docId w15:val="{199689E4-9201-4949-A8FE-68C448A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87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basedOn w:val="DefaultParagraphFont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ntent1">
    <w:name w:val="content1"/>
    <w:basedOn w:val="DefaultParagraphFont"/>
    <w:rPr>
      <w:rFonts w:ascii="Arial" w:hAnsi="Arial" w:cs="Arial" w:hint="default"/>
      <w:color w:val="333333"/>
      <w:spacing w:val="225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basedOn w:val="DefaultParagraphFont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basedOn w:val="DefaultParagraphFont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basedOn w:val="DefaultParagraphFont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basedOn w:val="DefaultParagraphFont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basedOn w:val="DefaultParagraphFont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basedOn w:val="DefaultParagraphFont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lyteymoorian/Desktop/Fall%202021/4800%20Software%20/DocumentTemplates/TestCaseTemplate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TestCaseTemplate copy.dotx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Henshuu Limited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Microsoft Office User</dc:creator>
  <cp:keywords/>
  <dc:description/>
  <cp:lastModifiedBy>Varoosh Teymoorian</cp:lastModifiedBy>
  <cp:revision>9</cp:revision>
  <cp:lastPrinted>2003-03-27T03:30:00Z</cp:lastPrinted>
  <dcterms:created xsi:type="dcterms:W3CDTF">2021-11-22T19:06:00Z</dcterms:created>
  <dcterms:modified xsi:type="dcterms:W3CDTF">2021-11-22T21:30:00Z</dcterms:modified>
</cp:coreProperties>
</file>